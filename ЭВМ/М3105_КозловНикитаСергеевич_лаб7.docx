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BE12E1" w:rsidRDefault="00BA261D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A6EB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04FC1" w:rsidRPr="004A6EB0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082C46">
      <w:pPr>
        <w:pStyle w:val="a5"/>
      </w:pPr>
    </w:p>
    <w:p w:rsidR="00D3759E" w:rsidRPr="00D3759E" w:rsidRDefault="009E0369" w:rsidP="00BE12E1">
      <w:pPr>
        <w:pStyle w:val="a5"/>
        <w:numPr>
          <w:ilvl w:val="0"/>
          <w:numId w:val="21"/>
        </w:numPr>
        <w:jc w:val="left"/>
      </w:pPr>
      <w:r w:rsidRPr="00BE12E1">
        <w:rPr>
          <w:sz w:val="28"/>
          <w:szCs w:val="28"/>
        </w:rPr>
        <w:t>Текст исходной программы</w:t>
      </w:r>
      <w:r w:rsidR="00D3759E" w:rsidRPr="00D3759E">
        <w:br/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279"/>
      </w:tblGrid>
      <w:tr w:rsidR="00D3759E" w:rsidRPr="00D3759E" w:rsidTr="00D3759E">
        <w:tc>
          <w:tcPr>
            <w:tcW w:w="1279" w:type="dxa"/>
          </w:tcPr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 w:rsidRPr="00D3759E">
              <w:rPr>
                <w:lang w:val="en-US"/>
              </w:rPr>
              <w:t>1</w:t>
            </w:r>
            <w:r w:rsidRPr="00D3759E">
              <w:rPr>
                <w:lang w:val="en-US"/>
              </w:rPr>
              <w:br/>
              <w:t>DEC</w:t>
            </w:r>
            <w:r w:rsidRPr="00D3759E">
              <w:rPr>
                <w:lang w:val="en-US"/>
              </w:rPr>
              <w:br/>
              <w:t>BM1 05</w:t>
            </w:r>
            <w:r w:rsidRPr="00D3759E">
              <w:rPr>
                <w:lang w:val="en-US"/>
              </w:rPr>
              <w:br/>
              <w:t>NOP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 w:rsidRPr="00D3759E">
              <w:rPr>
                <w:lang w:val="en-US"/>
              </w:rPr>
              <w:t>+ ADD 01</w:t>
            </w:r>
          </w:p>
        </w:tc>
      </w:tr>
    </w:tbl>
    <w:p w:rsidR="00B23F9A" w:rsidRPr="00D3759E" w:rsidRDefault="00B23F9A" w:rsidP="00082C46">
      <w:pPr>
        <w:pStyle w:val="a5"/>
        <w:rPr>
          <w:lang w:val="en-US"/>
        </w:rPr>
      </w:pPr>
    </w:p>
    <w:p w:rsidR="00D3759E" w:rsidRPr="00D3759E" w:rsidRDefault="00D3759E" w:rsidP="00082C46">
      <w:pPr>
        <w:pStyle w:val="a5"/>
        <w:rPr>
          <w:lang w:val="en-US"/>
        </w:rPr>
      </w:pPr>
      <w:r w:rsidRPr="00D3759E">
        <w:t>Таблица с микрокомандами</w:t>
      </w:r>
      <w:r w:rsidRPr="00D3759E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105"/>
      </w:tblGrid>
      <w:tr w:rsidR="00D3759E" w:rsidTr="00D3759E">
        <w:tc>
          <w:tcPr>
            <w:tcW w:w="1129" w:type="dxa"/>
          </w:tcPr>
          <w:p w:rsidR="00D3759E" w:rsidRPr="00D3759E" w:rsidRDefault="00D3759E" w:rsidP="00082C46">
            <w:pPr>
              <w:pStyle w:val="a5"/>
            </w:pPr>
            <w:r w:rsidRPr="00D3759E">
              <w:t>Команда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Машинный цикл</w:t>
            </w:r>
          </w:p>
        </w:tc>
        <w:tc>
          <w:tcPr>
            <w:tcW w:w="4105" w:type="dxa"/>
          </w:tcPr>
          <w:p w:rsidR="00D3759E" w:rsidRPr="00D3759E" w:rsidRDefault="00D3759E" w:rsidP="00082C46">
            <w:pPr>
              <w:pStyle w:val="a5"/>
            </w:pPr>
            <w:r w:rsidRPr="00D3759E">
              <w:t>Последовательность адресов микрокоманд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t>D</w:t>
            </w:r>
            <w:r>
              <w:rPr>
                <w:lang w:val="en-US"/>
              </w:rPr>
              <w:t>EC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(F900)</w:t>
            </w:r>
          </w:p>
        </w:tc>
        <w:tc>
          <w:tcPr>
            <w:tcW w:w="4111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Default="00D3759E" w:rsidP="00082C46">
            <w:pPr>
              <w:pStyle w:val="a5"/>
            </w:pPr>
            <w:r>
              <w:t>Декодирование безадресной команды</w:t>
            </w:r>
          </w:p>
          <w:p w:rsidR="00D3759E" w:rsidRDefault="00D3759E" w:rsidP="00082C46">
            <w:pPr>
              <w:pStyle w:val="a5"/>
            </w:pPr>
            <w:r>
              <w:t>Исполнение безадресной команды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t>-</w:t>
            </w:r>
          </w:p>
        </w:tc>
        <w:tc>
          <w:tcPr>
            <w:tcW w:w="4105" w:type="dxa"/>
          </w:tcPr>
          <w:p w:rsidR="00D3759E" w:rsidRDefault="00E869BA" w:rsidP="00082C46">
            <w:pPr>
              <w:pStyle w:val="a5"/>
            </w:pPr>
            <w:r>
              <w:t>89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t>01, 02,</w:t>
            </w:r>
            <w:r>
              <w:rPr>
                <w:lang w:val="en-US"/>
              </w:rPr>
              <w:t xml:space="preserve"> 03, 04, 05, 06, 07, 08, 09, 0A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5E, 5F, 6C, 6F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70, 71, 72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:rsidR="00E869BA" w:rsidRP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BMI 05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(A005)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Pr="00D3759E" w:rsidRDefault="00D3759E" w:rsidP="00082C46">
            <w:pPr>
              <w:pStyle w:val="a5"/>
            </w:pPr>
            <w:r w:rsidRPr="00D3759E">
              <w:t>О</w:t>
            </w:r>
            <w:r>
              <w:t>пределение вида адресации</w:t>
            </w:r>
          </w:p>
          <w:p w:rsidR="00D3759E" w:rsidRDefault="00D3759E" w:rsidP="00082C46">
            <w:pPr>
              <w:pStyle w:val="a5"/>
            </w:pPr>
            <w:r>
              <w:t>Выборка адреса операнда</w:t>
            </w:r>
          </w:p>
          <w:p w:rsidR="00D3759E" w:rsidRDefault="00D3759E" w:rsidP="00082C46">
            <w:pPr>
              <w:pStyle w:val="a5"/>
            </w:pPr>
            <w:r>
              <w:t>Исполнение адресной команды</w:t>
            </w:r>
          </w:p>
          <w:p w:rsidR="00D3759E" w:rsidRDefault="00D3759E" w:rsidP="00082C46">
            <w:pPr>
              <w:pStyle w:val="a5"/>
            </w:pPr>
            <w:r>
              <w:t>-</w:t>
            </w:r>
          </w:p>
        </w:tc>
        <w:tc>
          <w:tcPr>
            <w:tcW w:w="4105" w:type="dxa"/>
          </w:tcPr>
          <w:p w:rsidR="00D3759E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01, 02, 03, 04, 05, 06, 07, 08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1D, 2D, 30, 31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4C, 4D, 47, 48, 49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:rsidR="00E869BA" w:rsidRP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(F100)</w:t>
            </w:r>
          </w:p>
        </w:tc>
        <w:tc>
          <w:tcPr>
            <w:tcW w:w="4111" w:type="dxa"/>
          </w:tcPr>
          <w:p w:rsidR="00D3759E" w:rsidRDefault="00D3759E" w:rsidP="00082C46">
            <w:pPr>
              <w:pStyle w:val="a5"/>
            </w:pPr>
            <w:r w:rsidRPr="00D3759E">
              <w:t>-</w:t>
            </w:r>
          </w:p>
        </w:tc>
        <w:tc>
          <w:tcPr>
            <w:tcW w:w="4105" w:type="dxa"/>
          </w:tcPr>
          <w:p w:rsidR="00D3759E" w:rsidRPr="008F2E04" w:rsidRDefault="008F2E04" w:rsidP="00082C46">
            <w:pPr>
              <w:pStyle w:val="a5"/>
            </w:pPr>
            <w:r>
              <w:t>Не будет выполнена</w:t>
            </w:r>
          </w:p>
        </w:tc>
      </w:tr>
      <w:tr w:rsidR="00D3759E" w:rsidTr="00D3759E">
        <w:trPr>
          <w:trHeight w:val="59"/>
        </w:trPr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 01</w:t>
            </w:r>
          </w:p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(4001)</w:t>
            </w:r>
          </w:p>
          <w:p w:rsidR="00E869BA" w:rsidRPr="00E869BA" w:rsidRDefault="00E869BA" w:rsidP="00082C46">
            <w:pPr>
              <w:pStyle w:val="a5"/>
            </w:pPr>
          </w:p>
          <w:p w:rsidR="00E869BA" w:rsidRPr="00E869BA" w:rsidRDefault="00E869BA" w:rsidP="00082C46">
            <w:pPr>
              <w:pStyle w:val="a5"/>
            </w:pPr>
            <w:r>
              <w:t>+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Pr="00D3759E" w:rsidRDefault="00D3759E" w:rsidP="00082C46">
            <w:pPr>
              <w:pStyle w:val="a5"/>
            </w:pPr>
            <w:r w:rsidRPr="00D3759E">
              <w:t>О</w:t>
            </w:r>
            <w:r>
              <w:t>пределение вида адресации</w:t>
            </w:r>
          </w:p>
          <w:p w:rsidR="00D3759E" w:rsidRDefault="00D3759E" w:rsidP="00082C46">
            <w:pPr>
              <w:pStyle w:val="a5"/>
            </w:pPr>
            <w:r>
              <w:t>Выборка адреса операнда</w:t>
            </w:r>
          </w:p>
          <w:p w:rsidR="008F2E04" w:rsidRDefault="008F2E04" w:rsidP="00082C46">
            <w:pPr>
              <w:pStyle w:val="a5"/>
            </w:pPr>
          </w:p>
          <w:p w:rsidR="00D3759E" w:rsidRDefault="00D3759E" w:rsidP="00082C46">
            <w:pPr>
              <w:pStyle w:val="a5"/>
            </w:pPr>
            <w:r>
              <w:t>Исполнение адресной команды</w:t>
            </w:r>
          </w:p>
          <w:p w:rsidR="008F2E04" w:rsidRDefault="008F2E04" w:rsidP="00082C46">
            <w:pPr>
              <w:pStyle w:val="a5"/>
            </w:pPr>
          </w:p>
          <w:p w:rsidR="00D3759E" w:rsidRDefault="00D3759E" w:rsidP="00082C46">
            <w:pPr>
              <w:pStyle w:val="a5"/>
            </w:pPr>
            <w:r>
              <w:t>-</w:t>
            </w:r>
          </w:p>
        </w:tc>
        <w:tc>
          <w:tcPr>
            <w:tcW w:w="4105" w:type="dxa"/>
          </w:tcPr>
          <w:p w:rsidR="00D3759E" w:rsidRDefault="008F2E04" w:rsidP="00082C46">
            <w:pPr>
              <w:pStyle w:val="a5"/>
            </w:pPr>
            <w:r>
              <w:t>89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, 02, 03, 04, 05, 06, 07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1D, 1E, 1F, 20, 27, 28, 2B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3C, 3D, 3E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0F5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</w:p>
          <w:p w:rsidR="008F2E04" w:rsidRPr="00F56C35" w:rsidRDefault="008F2E04" w:rsidP="00082C46">
            <w:pPr>
              <w:pStyle w:val="a5"/>
            </w:pPr>
            <w:r>
              <w:rPr>
                <w:lang w:val="en-US"/>
              </w:rPr>
              <w:t>88</w:t>
            </w:r>
          </w:p>
          <w:p w:rsidR="008F2E04" w:rsidRDefault="008F2E04" w:rsidP="00082C46">
            <w:pPr>
              <w:pStyle w:val="a5"/>
            </w:pPr>
          </w:p>
        </w:tc>
      </w:tr>
    </w:tbl>
    <w:p w:rsidR="008F2E04" w:rsidRDefault="008F2E04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25404" w:rsidRDefault="00925404" w:rsidP="00925404">
      <w:pPr>
        <w:pStyle w:val="af2"/>
        <w:spacing w:after="80"/>
        <w:ind w:left="-71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25404" w:rsidRDefault="00925404" w:rsidP="00925404">
      <w:pPr>
        <w:pStyle w:val="af2"/>
        <w:spacing w:after="80"/>
        <w:ind w:left="-71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25404" w:rsidRPr="00B526EB" w:rsidRDefault="00925404" w:rsidP="00925404">
      <w:pPr>
        <w:pStyle w:val="af2"/>
        <w:numPr>
          <w:ilvl w:val="0"/>
          <w:numId w:val="21"/>
        </w:numPr>
        <w:spacing w:after="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Микрокоманды цикла «ИСПОЛНЕНИЕ» команд</w:t>
      </w:r>
      <w:r w:rsidR="00B526EB"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 w:rsidR="00B526EB">
        <w:rPr>
          <w:rFonts w:ascii="Times New Roman" w:eastAsiaTheme="minorEastAsia" w:hAnsi="Times New Roman" w:cs="Times New Roman"/>
          <w:sz w:val="28"/>
          <w:szCs w:val="28"/>
          <w:lang w:val="en-US"/>
        </w:rPr>
        <w:t>DD</w:t>
      </w:r>
      <w:r w:rsidR="00B526EB" w:rsidRPr="00B526EB">
        <w:rPr>
          <w:rFonts w:ascii="Times New Roman" w:eastAsiaTheme="minorEastAsia" w:hAnsi="Times New Roman" w:cs="Times New Roman"/>
          <w:sz w:val="28"/>
          <w:szCs w:val="28"/>
        </w:rPr>
        <w:t xml:space="preserve"> 01</w:t>
      </w:r>
      <w:r w:rsidRPr="00B526EB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245"/>
        <w:gridCol w:w="871"/>
        <w:gridCol w:w="747"/>
        <w:gridCol w:w="748"/>
        <w:gridCol w:w="778"/>
        <w:gridCol w:w="778"/>
        <w:gridCol w:w="839"/>
        <w:gridCol w:w="700"/>
        <w:gridCol w:w="916"/>
        <w:gridCol w:w="700"/>
        <w:gridCol w:w="696"/>
        <w:gridCol w:w="1044"/>
      </w:tblGrid>
      <w:tr w:rsidR="00B526EB" w:rsidTr="00D24C01"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СчМК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до выборки МК</w:t>
            </w:r>
          </w:p>
        </w:tc>
        <w:tc>
          <w:tcPr>
            <w:tcW w:w="8567" w:type="dxa"/>
            <w:gridSpan w:val="11"/>
          </w:tcPr>
          <w:p w:rsid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Содержимое регистров после выборки и исполнения МК</w:t>
            </w:r>
          </w:p>
        </w:tc>
      </w:tr>
      <w:tr w:rsidR="00B526EB" w:rsidTr="00B526EB">
        <w:tc>
          <w:tcPr>
            <w:tcW w:w="778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778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ВМК</w:t>
            </w:r>
          </w:p>
        </w:tc>
        <w:tc>
          <w:tcPr>
            <w:tcW w:w="778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СК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РА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РК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РД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БР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779" w:type="dxa"/>
          </w:tcPr>
          <w:p w:rsidR="00B526EB" w:rsidRPr="00C25B06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5B0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СчМК</w:t>
            </w:r>
            <w:proofErr w:type="spellEnd"/>
          </w:p>
        </w:tc>
      </w:tr>
      <w:tr w:rsidR="00B526EB" w:rsidTr="00B526EB"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3C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03D</w:t>
            </w:r>
          </w:p>
        </w:tc>
      </w:tr>
      <w:tr w:rsidR="00B526EB" w:rsidTr="00B526EB"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03D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4075</w:t>
            </w:r>
          </w:p>
        </w:tc>
        <w:tc>
          <w:tcPr>
            <w:tcW w:w="778" w:type="dxa"/>
          </w:tcPr>
          <w:p w:rsidR="00B526EB" w:rsidRPr="00F56C35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03E</w:t>
            </w:r>
          </w:p>
        </w:tc>
      </w:tr>
      <w:tr w:rsidR="00B526EB" w:rsidTr="00B526EB"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</w:t>
            </w:r>
            <w:r w:rsidR="00742C3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8F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08F</w:t>
            </w:r>
          </w:p>
        </w:tc>
      </w:tr>
      <w:tr w:rsidR="00B526EB" w:rsidTr="00B526EB"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08F</w:t>
            </w:r>
          </w:p>
        </w:tc>
        <w:tc>
          <w:tcPr>
            <w:tcW w:w="778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C591</w:t>
            </w:r>
          </w:p>
        </w:tc>
        <w:tc>
          <w:tcPr>
            <w:tcW w:w="778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</w:tcPr>
          <w:p w:rsidR="00B526EB" w:rsidRPr="00742C3F" w:rsidRDefault="00742C3F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:rsidR="00B526EB" w:rsidRPr="00B526EB" w:rsidRDefault="00B526EB" w:rsidP="00B526EB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090</w:t>
            </w:r>
          </w:p>
        </w:tc>
      </w:tr>
    </w:tbl>
    <w:p w:rsidR="006615DB" w:rsidRPr="00037C6D" w:rsidRDefault="006615DB" w:rsidP="00AA125F">
      <w:pPr>
        <w:spacing w:after="80"/>
        <w:rPr>
          <w:rFonts w:ascii="Times New Roman" w:eastAsiaTheme="minorEastAsia" w:hAnsi="Times New Roman" w:cs="Times New Roman"/>
          <w:sz w:val="28"/>
          <w:szCs w:val="28"/>
        </w:rPr>
      </w:pPr>
    </w:p>
    <w:sectPr w:rsidR="006615DB" w:rsidRPr="00037C6D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C6E" w:rsidRDefault="00517C6E" w:rsidP="008B4CCB">
      <w:pPr>
        <w:spacing w:after="0" w:line="240" w:lineRule="auto"/>
      </w:pPr>
      <w:r>
        <w:separator/>
      </w:r>
    </w:p>
  </w:endnote>
  <w:endnote w:type="continuationSeparator" w:id="0">
    <w:p w:rsidR="00517C6E" w:rsidRDefault="00517C6E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C6E" w:rsidRDefault="00517C6E" w:rsidP="008B4CCB">
      <w:pPr>
        <w:spacing w:after="0" w:line="240" w:lineRule="auto"/>
      </w:pPr>
      <w:r>
        <w:separator/>
      </w:r>
    </w:p>
  </w:footnote>
  <w:footnote w:type="continuationSeparator" w:id="0">
    <w:p w:rsidR="00517C6E" w:rsidRDefault="00517C6E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BDB796D"/>
    <w:multiLevelType w:val="hybridMultilevel"/>
    <w:tmpl w:val="066A4962"/>
    <w:lvl w:ilvl="0" w:tplc="635897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5767858"/>
    <w:multiLevelType w:val="hybridMultilevel"/>
    <w:tmpl w:val="83DC388C"/>
    <w:lvl w:ilvl="0" w:tplc="84F662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888"/>
    <w:multiLevelType w:val="hybridMultilevel"/>
    <w:tmpl w:val="44A012A2"/>
    <w:lvl w:ilvl="0" w:tplc="FFFFFFFF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" w:hanging="360"/>
      </w:pPr>
    </w:lvl>
    <w:lvl w:ilvl="2" w:tplc="FFFFFFFF" w:tentative="1">
      <w:start w:val="1"/>
      <w:numFmt w:val="lowerRoman"/>
      <w:lvlText w:val="%3."/>
      <w:lvlJc w:val="right"/>
      <w:pPr>
        <w:ind w:left="723" w:hanging="180"/>
      </w:pPr>
    </w:lvl>
    <w:lvl w:ilvl="3" w:tplc="FFFFFFFF" w:tentative="1">
      <w:start w:val="1"/>
      <w:numFmt w:val="decimal"/>
      <w:lvlText w:val="%4."/>
      <w:lvlJc w:val="left"/>
      <w:pPr>
        <w:ind w:left="1443" w:hanging="360"/>
      </w:pPr>
    </w:lvl>
    <w:lvl w:ilvl="4" w:tplc="FFFFFFFF" w:tentative="1">
      <w:start w:val="1"/>
      <w:numFmt w:val="lowerLetter"/>
      <w:lvlText w:val="%5."/>
      <w:lvlJc w:val="left"/>
      <w:pPr>
        <w:ind w:left="2163" w:hanging="360"/>
      </w:pPr>
    </w:lvl>
    <w:lvl w:ilvl="5" w:tplc="FFFFFFFF" w:tentative="1">
      <w:start w:val="1"/>
      <w:numFmt w:val="lowerRoman"/>
      <w:lvlText w:val="%6."/>
      <w:lvlJc w:val="right"/>
      <w:pPr>
        <w:ind w:left="2883" w:hanging="180"/>
      </w:pPr>
    </w:lvl>
    <w:lvl w:ilvl="6" w:tplc="FFFFFFFF" w:tentative="1">
      <w:start w:val="1"/>
      <w:numFmt w:val="decimal"/>
      <w:lvlText w:val="%7."/>
      <w:lvlJc w:val="left"/>
      <w:pPr>
        <w:ind w:left="3603" w:hanging="360"/>
      </w:pPr>
    </w:lvl>
    <w:lvl w:ilvl="7" w:tplc="FFFFFFFF" w:tentative="1">
      <w:start w:val="1"/>
      <w:numFmt w:val="lowerLetter"/>
      <w:lvlText w:val="%8."/>
      <w:lvlJc w:val="left"/>
      <w:pPr>
        <w:ind w:left="4323" w:hanging="360"/>
      </w:pPr>
    </w:lvl>
    <w:lvl w:ilvl="8" w:tplc="FFFFFFFF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C10B2"/>
    <w:multiLevelType w:val="hybridMultilevel"/>
    <w:tmpl w:val="145C5DC4"/>
    <w:lvl w:ilvl="0" w:tplc="09DA2C40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D3C56"/>
    <w:multiLevelType w:val="hybridMultilevel"/>
    <w:tmpl w:val="44A012A2"/>
    <w:lvl w:ilvl="0" w:tplc="2392F81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7"/>
  </w:num>
  <w:num w:numId="2" w16cid:durableId="1586109905">
    <w:abstractNumId w:val="14"/>
  </w:num>
  <w:num w:numId="3" w16cid:durableId="1281570679">
    <w:abstractNumId w:val="17"/>
    <w:lvlOverride w:ilvl="0">
      <w:startOverride w:val="1"/>
    </w:lvlOverride>
  </w:num>
  <w:num w:numId="4" w16cid:durableId="1475440740">
    <w:abstractNumId w:val="9"/>
  </w:num>
  <w:num w:numId="5" w16cid:durableId="1370304009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4"/>
  </w:num>
  <w:num w:numId="8" w16cid:durableId="1066605123">
    <w:abstractNumId w:val="7"/>
  </w:num>
  <w:num w:numId="9" w16cid:durableId="514459879">
    <w:abstractNumId w:val="6"/>
  </w:num>
  <w:num w:numId="10" w16cid:durableId="599147376">
    <w:abstractNumId w:val="3"/>
  </w:num>
  <w:num w:numId="11" w16cid:durableId="1974673680">
    <w:abstractNumId w:val="19"/>
  </w:num>
  <w:num w:numId="12" w16cid:durableId="620647790">
    <w:abstractNumId w:val="18"/>
  </w:num>
  <w:num w:numId="13" w16cid:durableId="1082603208">
    <w:abstractNumId w:val="16"/>
  </w:num>
  <w:num w:numId="14" w16cid:durableId="1663703492">
    <w:abstractNumId w:val="11"/>
  </w:num>
  <w:num w:numId="15" w16cid:durableId="1985307393">
    <w:abstractNumId w:val="12"/>
  </w:num>
  <w:num w:numId="16" w16cid:durableId="1539194990">
    <w:abstractNumId w:val="10"/>
  </w:num>
  <w:num w:numId="17" w16cid:durableId="1527792151">
    <w:abstractNumId w:val="2"/>
  </w:num>
  <w:num w:numId="18" w16cid:durableId="495266599">
    <w:abstractNumId w:val="1"/>
  </w:num>
  <w:num w:numId="19" w16cid:durableId="1351447417">
    <w:abstractNumId w:val="5"/>
  </w:num>
  <w:num w:numId="20" w16cid:durableId="160588783">
    <w:abstractNumId w:val="13"/>
  </w:num>
  <w:num w:numId="21" w16cid:durableId="2086142118">
    <w:abstractNumId w:val="15"/>
  </w:num>
  <w:num w:numId="22" w16cid:durableId="1072584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274F5"/>
    <w:rsid w:val="00037099"/>
    <w:rsid w:val="00037C6D"/>
    <w:rsid w:val="000521F3"/>
    <w:rsid w:val="000576B3"/>
    <w:rsid w:val="00082BD1"/>
    <w:rsid w:val="00082C46"/>
    <w:rsid w:val="000E08CE"/>
    <w:rsid w:val="00101C64"/>
    <w:rsid w:val="001315DD"/>
    <w:rsid w:val="0014794D"/>
    <w:rsid w:val="00155BFB"/>
    <w:rsid w:val="00162648"/>
    <w:rsid w:val="001673C6"/>
    <w:rsid w:val="00174439"/>
    <w:rsid w:val="00187C9B"/>
    <w:rsid w:val="001D0837"/>
    <w:rsid w:val="001D2B90"/>
    <w:rsid w:val="00250BF9"/>
    <w:rsid w:val="002724D7"/>
    <w:rsid w:val="0027786F"/>
    <w:rsid w:val="002B7665"/>
    <w:rsid w:val="002C10AC"/>
    <w:rsid w:val="002C7D8E"/>
    <w:rsid w:val="00383316"/>
    <w:rsid w:val="003904D7"/>
    <w:rsid w:val="00396A1B"/>
    <w:rsid w:val="004017CF"/>
    <w:rsid w:val="0044009F"/>
    <w:rsid w:val="004670AB"/>
    <w:rsid w:val="004921E4"/>
    <w:rsid w:val="004A6EB0"/>
    <w:rsid w:val="004C1EF9"/>
    <w:rsid w:val="004C75C5"/>
    <w:rsid w:val="004E2B60"/>
    <w:rsid w:val="004E5D1C"/>
    <w:rsid w:val="004F4813"/>
    <w:rsid w:val="00504FC1"/>
    <w:rsid w:val="00511894"/>
    <w:rsid w:val="00517C6E"/>
    <w:rsid w:val="00537ABF"/>
    <w:rsid w:val="00577439"/>
    <w:rsid w:val="00584267"/>
    <w:rsid w:val="005B46F6"/>
    <w:rsid w:val="005C0013"/>
    <w:rsid w:val="005C28A1"/>
    <w:rsid w:val="005D2DC5"/>
    <w:rsid w:val="00610D2E"/>
    <w:rsid w:val="006161F5"/>
    <w:rsid w:val="00616629"/>
    <w:rsid w:val="006615DB"/>
    <w:rsid w:val="006A699A"/>
    <w:rsid w:val="006C0F37"/>
    <w:rsid w:val="006D451C"/>
    <w:rsid w:val="00742C3F"/>
    <w:rsid w:val="007503B2"/>
    <w:rsid w:val="007659DF"/>
    <w:rsid w:val="007A08E5"/>
    <w:rsid w:val="008575E5"/>
    <w:rsid w:val="0085778C"/>
    <w:rsid w:val="00860FD2"/>
    <w:rsid w:val="00887FF9"/>
    <w:rsid w:val="008938D9"/>
    <w:rsid w:val="008B4CCB"/>
    <w:rsid w:val="008B6399"/>
    <w:rsid w:val="008C744D"/>
    <w:rsid w:val="008F2E04"/>
    <w:rsid w:val="008F5805"/>
    <w:rsid w:val="00911FF6"/>
    <w:rsid w:val="00925404"/>
    <w:rsid w:val="00925CBD"/>
    <w:rsid w:val="00942970"/>
    <w:rsid w:val="00975A98"/>
    <w:rsid w:val="00993E11"/>
    <w:rsid w:val="009A0C7D"/>
    <w:rsid w:val="009A6733"/>
    <w:rsid w:val="009E0369"/>
    <w:rsid w:val="00A75CFA"/>
    <w:rsid w:val="00A912DC"/>
    <w:rsid w:val="00AA125F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526EB"/>
    <w:rsid w:val="00B55816"/>
    <w:rsid w:val="00B830D5"/>
    <w:rsid w:val="00BA1458"/>
    <w:rsid w:val="00BA261D"/>
    <w:rsid w:val="00BE12E1"/>
    <w:rsid w:val="00BF6CCD"/>
    <w:rsid w:val="00C16785"/>
    <w:rsid w:val="00C25B06"/>
    <w:rsid w:val="00C56914"/>
    <w:rsid w:val="00C81E7A"/>
    <w:rsid w:val="00C84347"/>
    <w:rsid w:val="00CF5B0E"/>
    <w:rsid w:val="00D11B29"/>
    <w:rsid w:val="00D3759E"/>
    <w:rsid w:val="00D41506"/>
    <w:rsid w:val="00D56E09"/>
    <w:rsid w:val="00D830CB"/>
    <w:rsid w:val="00D9409A"/>
    <w:rsid w:val="00DB364F"/>
    <w:rsid w:val="00DB4E70"/>
    <w:rsid w:val="00DD5517"/>
    <w:rsid w:val="00E01AAD"/>
    <w:rsid w:val="00E068A1"/>
    <w:rsid w:val="00E64926"/>
    <w:rsid w:val="00E869BA"/>
    <w:rsid w:val="00F000AF"/>
    <w:rsid w:val="00F45E86"/>
    <w:rsid w:val="00F51BE5"/>
    <w:rsid w:val="00F54B63"/>
    <w:rsid w:val="00F56C35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082C46"/>
    <w:pPr>
      <w:keepLines/>
      <w:tabs>
        <w:tab w:val="left" w:pos="507"/>
      </w:tabs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rsid w:val="00925CBD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E0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01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4</cp:revision>
  <cp:lastPrinted>2024-05-15T05:38:00Z</cp:lastPrinted>
  <dcterms:created xsi:type="dcterms:W3CDTF">2024-05-21T07:16:00Z</dcterms:created>
  <dcterms:modified xsi:type="dcterms:W3CDTF">2024-05-22T06:12:00Z</dcterms:modified>
</cp:coreProperties>
</file>