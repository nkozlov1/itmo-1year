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15DD" w:rsidRPr="00EF77CC" w:rsidRDefault="001315DD" w:rsidP="001315DD">
      <w:pPr>
        <w:pStyle w:val="1-"/>
        <w:ind w:left="0" w:firstLine="0"/>
        <w:rPr>
          <w:rStyle w:val="a4"/>
          <w:sz w:val="24"/>
          <w:szCs w:val="24"/>
        </w:rPr>
      </w:pPr>
      <w:r w:rsidRPr="00EF77CC">
        <w:rPr>
          <w:rStyle w:val="a4"/>
          <w:sz w:val="24"/>
          <w:szCs w:val="24"/>
        </w:rPr>
        <w:t>МИНИСТЕРСТВО НАУКИ И ВЫСШЕГО ОБРАЗОВАНИЯ РОССИЙСКОЙ ФЕДЕРАЦИИ</w:t>
      </w:r>
    </w:p>
    <w:p w:rsidR="001315DD" w:rsidRPr="00D628A8" w:rsidRDefault="002C7D8E" w:rsidP="001315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</w:t>
      </w:r>
      <w:r w:rsidR="001315DD" w:rsidRPr="00D628A8">
        <w:rPr>
          <w:rFonts w:ascii="Times New Roman" w:hAnsi="Times New Roman" w:cs="Times New Roman"/>
        </w:rPr>
        <w:t>едеральное государственное автономное образовательное учреждение высшего образования</w:t>
      </w:r>
    </w:p>
    <w:p w:rsidR="001315DD" w:rsidRPr="00D628A8" w:rsidRDefault="001315DD" w:rsidP="001315DD">
      <w:pPr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 xml:space="preserve">Санкт-Петербургский национальный исследовательский университет </w:t>
      </w:r>
      <w:r>
        <w:rPr>
          <w:rFonts w:ascii="Times New Roman" w:hAnsi="Times New Roman" w:cs="Times New Roman"/>
        </w:rPr>
        <w:t>ИТМО</w:t>
      </w:r>
    </w:p>
    <w:p w:rsidR="001315DD" w:rsidRPr="00D628A8" w:rsidRDefault="001315DD" w:rsidP="009A0C7D">
      <w:pPr>
        <w:spacing w:line="48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Мегафакультет трансляционных информационных технологий</w:t>
      </w:r>
    </w:p>
    <w:p w:rsidR="001315DD" w:rsidRPr="00C46145" w:rsidRDefault="001315DD" w:rsidP="009A0C7D">
      <w:pPr>
        <w:spacing w:line="48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Факультет информационных технологий и программирования</w:t>
      </w:r>
    </w:p>
    <w:p w:rsidR="001315DD" w:rsidRPr="00584267" w:rsidRDefault="00504FC1" w:rsidP="002C7D8E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Домашняя</w:t>
      </w:r>
      <w:r w:rsidR="009A0C7D">
        <w:rPr>
          <w:rFonts w:ascii="Times New Roman" w:hAnsi="Times New Roman" w:cs="Times New Roman"/>
          <w:b/>
          <w:sz w:val="28"/>
          <w:szCs w:val="28"/>
        </w:rPr>
        <w:t xml:space="preserve"> работа </w:t>
      </w:r>
      <w:r w:rsidR="009A0C7D" w:rsidRPr="009A0C7D">
        <w:rPr>
          <w:rFonts w:ascii="Times New Roman" w:hAnsi="Times New Roman" w:cs="Times New Roman"/>
          <w:b/>
          <w:sz w:val="28"/>
          <w:szCs w:val="28"/>
        </w:rPr>
        <w:t>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2C7D8E" w:rsidRDefault="001315DD" w:rsidP="002C7D8E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D628A8">
        <w:rPr>
          <w:rFonts w:ascii="Times New Roman" w:hAnsi="Times New Roman" w:cs="Times New Roman"/>
          <w:sz w:val="24"/>
          <w:szCs w:val="24"/>
        </w:rPr>
        <w:t>По дисциплине «</w:t>
      </w:r>
      <w:r w:rsidR="002C7D8E">
        <w:rPr>
          <w:rFonts w:ascii="Times New Roman" w:hAnsi="Times New Roman" w:cs="Times New Roman"/>
          <w:sz w:val="24"/>
          <w:szCs w:val="24"/>
        </w:rPr>
        <w:t>Аппаратное обеспечение вычислительных систем</w:t>
      </w:r>
      <w:r w:rsidRPr="00D628A8">
        <w:rPr>
          <w:rFonts w:ascii="Times New Roman" w:hAnsi="Times New Roman" w:cs="Times New Roman"/>
          <w:sz w:val="24"/>
          <w:szCs w:val="24"/>
        </w:rPr>
        <w:t>»</w:t>
      </w:r>
    </w:p>
    <w:p w:rsidR="002C7D8E" w:rsidRPr="004A6EB0" w:rsidRDefault="002C7D8E" w:rsidP="002C7D8E">
      <w:pPr>
        <w:spacing w:after="27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№ </w:t>
      </w:r>
      <w:r w:rsidR="00504FC1" w:rsidRPr="004A6EB0">
        <w:rPr>
          <w:rFonts w:ascii="Times New Roman" w:hAnsi="Times New Roman" w:cs="Times New Roman"/>
          <w:sz w:val="24"/>
          <w:szCs w:val="24"/>
        </w:rPr>
        <w:t>3</w:t>
      </w:r>
    </w:p>
    <w:p w:rsidR="001315DD" w:rsidRPr="009A0C7D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Выполнил студент группы №</w:t>
      </w:r>
      <w:r w:rsidR="009A0C7D">
        <w:rPr>
          <w:rFonts w:ascii="Times New Roman" w:hAnsi="Times New Roman" w:cs="Times New Roman"/>
        </w:rPr>
        <w:t>M</w:t>
      </w:r>
      <w:r w:rsidR="009A0C7D" w:rsidRPr="009A0C7D">
        <w:rPr>
          <w:rFonts w:ascii="Times New Roman" w:hAnsi="Times New Roman" w:cs="Times New Roman"/>
        </w:rPr>
        <w:t>3105</w:t>
      </w:r>
    </w:p>
    <w:p w:rsidR="009A0C7D" w:rsidRPr="009A0C7D" w:rsidRDefault="009A0C7D" w:rsidP="009A0C7D">
      <w:pPr>
        <w:spacing w:after="240"/>
        <w:ind w:left="5670"/>
        <w:rPr>
          <w:rFonts w:ascii="Times New Roman" w:hAnsi="Times New Roman" w:cs="Times New Roman"/>
          <w:i/>
        </w:rPr>
      </w:pPr>
      <w:r w:rsidRPr="009A0C7D">
        <w:rPr>
          <w:rFonts w:ascii="Times New Roman" w:hAnsi="Times New Roman" w:cs="Times New Roman"/>
          <w:i/>
        </w:rPr>
        <w:t>К</w:t>
      </w:r>
      <w:r>
        <w:rPr>
          <w:rFonts w:ascii="Times New Roman" w:hAnsi="Times New Roman" w:cs="Times New Roman"/>
          <w:i/>
        </w:rPr>
        <w:t>озлов Никита Сергеевич</w:t>
      </w:r>
    </w:p>
    <w:p w:rsidR="001315DD" w:rsidRPr="00D628A8" w:rsidRDefault="001315DD" w:rsidP="009A0C7D">
      <w:pPr>
        <w:spacing w:after="24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Проверил</w:t>
      </w:r>
    </w:p>
    <w:p w:rsidR="009A0C7D" w:rsidRPr="009A0C7D" w:rsidRDefault="009A0C7D" w:rsidP="009A0C7D">
      <w:pPr>
        <w:spacing w:after="2100"/>
        <w:ind w:left="567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Кулешова</w:t>
      </w:r>
      <w:r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</w:rPr>
        <w:t>Екатерина Дмитриевна</w:t>
      </w:r>
    </w:p>
    <w:p w:rsidR="002724D7" w:rsidRDefault="002724D7" w:rsidP="002724D7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F978F71" wp14:editId="14669887">
            <wp:extent cx="3991413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01" cy="20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5DD" w:rsidRPr="00D628A8" w:rsidRDefault="001315DD" w:rsidP="002724D7">
      <w:pPr>
        <w:spacing w:after="80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Санкт-Петербург</w:t>
      </w:r>
    </w:p>
    <w:p w:rsidR="001315DD" w:rsidRPr="00B23F9A" w:rsidRDefault="001315DD" w:rsidP="002724D7">
      <w:pPr>
        <w:spacing w:after="80"/>
        <w:jc w:val="center"/>
        <w:rPr>
          <w:rFonts w:ascii="Times New Roman" w:hAnsi="Times New Roman" w:cs="Times New Roman"/>
        </w:rPr>
      </w:pPr>
      <w:r w:rsidRPr="00B23F9A">
        <w:rPr>
          <w:rFonts w:ascii="Times New Roman" w:hAnsi="Times New Roman" w:cs="Times New Roman"/>
        </w:rPr>
        <w:t>202</w:t>
      </w:r>
      <w:r w:rsidR="002C7D8E" w:rsidRPr="00B23F9A">
        <w:rPr>
          <w:rFonts w:ascii="Times New Roman" w:hAnsi="Times New Roman" w:cs="Times New Roman"/>
        </w:rPr>
        <w:t>4</w:t>
      </w:r>
      <w:r w:rsidRPr="00B23F9A">
        <w:rPr>
          <w:rFonts w:ascii="Times New Roman" w:hAnsi="Times New Roman" w:cs="Times New Roman"/>
        </w:rPr>
        <w:br w:type="page"/>
      </w:r>
    </w:p>
    <w:p w:rsidR="00B23F9A" w:rsidRPr="009E0369" w:rsidRDefault="00B23F9A" w:rsidP="009E0369">
      <w:pPr>
        <w:pStyle w:val="a6"/>
      </w:pPr>
      <w:r w:rsidRPr="009E0369">
        <w:lastRenderedPageBreak/>
        <w:t xml:space="preserve">Решение </w:t>
      </w:r>
      <w:r w:rsidR="00D830CB" w:rsidRPr="009E0369">
        <w:t>с комментариями</w:t>
      </w:r>
    </w:p>
    <w:p w:rsidR="00B23F9A" w:rsidRPr="009E0369" w:rsidRDefault="00B23F9A" w:rsidP="00250BF9">
      <w:pPr>
        <w:pStyle w:val="a5"/>
      </w:pPr>
    </w:p>
    <w:p w:rsidR="00B23F9A" w:rsidRPr="00616629" w:rsidRDefault="009E0369" w:rsidP="00250BF9">
      <w:pPr>
        <w:pStyle w:val="a5"/>
        <w:numPr>
          <w:ilvl w:val="0"/>
          <w:numId w:val="7"/>
        </w:numPr>
      </w:pPr>
      <w:r w:rsidRPr="00616629">
        <w:t>Текст исходной программы</w:t>
      </w:r>
    </w:p>
    <w:p w:rsidR="00162648" w:rsidRDefault="00162648" w:rsidP="00250BF9">
      <w:pPr>
        <w:pStyle w:val="a5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73"/>
        <w:gridCol w:w="1692"/>
        <w:gridCol w:w="1871"/>
        <w:gridCol w:w="4609"/>
      </w:tblGrid>
      <w:tr w:rsidR="00925CBD" w:rsidTr="002C10AC">
        <w:tc>
          <w:tcPr>
            <w:tcW w:w="1173" w:type="dxa"/>
          </w:tcPr>
          <w:p w:rsidR="00925CBD" w:rsidRPr="00D64FC3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4F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Адрес</w:t>
            </w:r>
          </w:p>
        </w:tc>
        <w:tc>
          <w:tcPr>
            <w:tcW w:w="1692" w:type="dxa"/>
          </w:tcPr>
          <w:p w:rsidR="00925CBD" w:rsidRPr="00D64FC3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4F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 команды</w:t>
            </w:r>
          </w:p>
        </w:tc>
        <w:tc>
          <w:tcPr>
            <w:tcW w:w="1871" w:type="dxa"/>
          </w:tcPr>
          <w:p w:rsidR="00925CBD" w:rsidRPr="00D64FC3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4F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Мнемоника</w:t>
            </w:r>
          </w:p>
        </w:tc>
        <w:tc>
          <w:tcPr>
            <w:tcW w:w="4609" w:type="dxa"/>
          </w:tcPr>
          <w:p w:rsidR="00925CBD" w:rsidRPr="00D64FC3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4F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Комментарии</w:t>
            </w:r>
          </w:p>
        </w:tc>
      </w:tr>
      <w:tr w:rsidR="00925CBD" w:rsidTr="002C10AC">
        <w:tc>
          <w:tcPr>
            <w:tcW w:w="1173" w:type="dxa"/>
          </w:tcPr>
          <w:p w:rsidR="00925CBD" w:rsidRPr="00663234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1692" w:type="dxa"/>
          </w:tcPr>
          <w:p w:rsidR="00925CBD" w:rsidRPr="00D64FC3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871" w:type="dxa"/>
          </w:tcPr>
          <w:p w:rsidR="00925CBD" w:rsidRPr="002914E5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ISZ 000</w:t>
            </w:r>
          </w:p>
        </w:tc>
        <w:tc>
          <w:tcPr>
            <w:tcW w:w="4609" w:type="dxa"/>
          </w:tcPr>
          <w:p w:rsidR="00925CBD" w:rsidRPr="00A13D36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Обработка прерывания программы.</w:t>
            </w:r>
          </w:p>
        </w:tc>
      </w:tr>
      <w:tr w:rsidR="00925CBD" w:rsidTr="002C10AC">
        <w:tc>
          <w:tcPr>
            <w:tcW w:w="1173" w:type="dxa"/>
          </w:tcPr>
          <w:p w:rsidR="00925CBD" w:rsidRPr="006668A6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1692" w:type="dxa"/>
          </w:tcPr>
          <w:p w:rsidR="00925CBD" w:rsidRPr="007503B2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</w:t>
            </w:r>
            <w:r w:rsidR="007503B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71" w:type="dxa"/>
          </w:tcPr>
          <w:p w:rsidR="00925CBD" w:rsidRPr="007503B2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 0</w:t>
            </w:r>
            <w:r w:rsidR="007503B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609" w:type="dxa"/>
          </w:tcPr>
          <w:p w:rsidR="00925CBD" w:rsidRPr="006613B8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Безусловный переход в ячейку 0</w:t>
            </w:r>
            <w:r w:rsidR="007503B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25CBD" w:rsidTr="002C10AC">
        <w:tc>
          <w:tcPr>
            <w:tcW w:w="1173" w:type="dxa"/>
          </w:tcPr>
          <w:p w:rsidR="00925CBD" w:rsidRPr="00876FA8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1692" w:type="dxa"/>
          </w:tcPr>
          <w:p w:rsidR="00925CBD" w:rsidRPr="00D64FC3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1871" w:type="dxa"/>
          </w:tcPr>
          <w:p w:rsidR="00925CBD" w:rsidRPr="00D64FC3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4609" w:type="dxa"/>
          </w:tcPr>
          <w:p w:rsidR="00925CBD" w:rsidRPr="002914E5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</w:tr>
      <w:tr w:rsidR="00925CBD" w:rsidTr="002C10AC">
        <w:tc>
          <w:tcPr>
            <w:tcW w:w="1173" w:type="dxa"/>
          </w:tcPr>
          <w:p w:rsidR="00925CBD" w:rsidRPr="00876FA8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005</w:t>
            </w:r>
          </w:p>
        </w:tc>
        <w:tc>
          <w:tcPr>
            <w:tcW w:w="1692" w:type="dxa"/>
          </w:tcPr>
          <w:p w:rsidR="00925CBD" w:rsidRPr="00D64FC3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871" w:type="dxa"/>
          </w:tcPr>
          <w:p w:rsidR="00925CBD" w:rsidRPr="00D64FC3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ISZ 000</w:t>
            </w:r>
          </w:p>
        </w:tc>
        <w:tc>
          <w:tcPr>
            <w:tcW w:w="4609" w:type="dxa"/>
          </w:tcPr>
          <w:p w:rsidR="00925CBD" w:rsidRPr="00876FA8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Число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925CBD" w:rsidTr="002C10AC">
        <w:tc>
          <w:tcPr>
            <w:tcW w:w="1173" w:type="dxa"/>
          </w:tcPr>
          <w:p w:rsidR="00925CBD" w:rsidRPr="00D64FC3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006</w:t>
            </w:r>
          </w:p>
        </w:tc>
        <w:tc>
          <w:tcPr>
            <w:tcW w:w="1692" w:type="dxa"/>
          </w:tcPr>
          <w:p w:rsidR="00925CBD" w:rsidRPr="00663234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4005</w:t>
            </w:r>
          </w:p>
        </w:tc>
        <w:tc>
          <w:tcPr>
            <w:tcW w:w="1871" w:type="dxa"/>
          </w:tcPr>
          <w:p w:rsidR="00925CBD" w:rsidRPr="006613B8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005</w:t>
            </w:r>
          </w:p>
        </w:tc>
        <w:tc>
          <w:tcPr>
            <w:tcW w:w="4609" w:type="dxa"/>
          </w:tcPr>
          <w:p w:rsidR="00925CBD" w:rsidRPr="00D8473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(A) + (005) -&gt; (A)</w:t>
            </w:r>
          </w:p>
        </w:tc>
      </w:tr>
      <w:tr w:rsidR="00925CBD" w:rsidTr="002C10AC">
        <w:tc>
          <w:tcPr>
            <w:tcW w:w="1173" w:type="dxa"/>
          </w:tcPr>
          <w:p w:rsidR="00925CBD" w:rsidRPr="00876FA8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007</w:t>
            </w:r>
          </w:p>
        </w:tc>
        <w:tc>
          <w:tcPr>
            <w:tcW w:w="1692" w:type="dxa"/>
          </w:tcPr>
          <w:p w:rsidR="00925CBD" w:rsidRPr="00D64FC3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FA00</w:t>
            </w:r>
          </w:p>
        </w:tc>
        <w:tc>
          <w:tcPr>
            <w:tcW w:w="1871" w:type="dxa"/>
          </w:tcPr>
          <w:p w:rsidR="00925CBD" w:rsidRPr="00D64FC3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EI</w:t>
            </w:r>
          </w:p>
        </w:tc>
        <w:tc>
          <w:tcPr>
            <w:tcW w:w="4609" w:type="dxa"/>
          </w:tcPr>
          <w:p w:rsidR="00925CBD" w:rsidRPr="005C4299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Разрешает прерывание.</w:t>
            </w:r>
          </w:p>
        </w:tc>
      </w:tr>
      <w:tr w:rsidR="00925CBD" w:rsidTr="002C10AC">
        <w:tc>
          <w:tcPr>
            <w:tcW w:w="1173" w:type="dxa"/>
          </w:tcPr>
          <w:p w:rsidR="00925CBD" w:rsidRPr="00876FA8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008</w:t>
            </w:r>
          </w:p>
        </w:tc>
        <w:tc>
          <w:tcPr>
            <w:tcW w:w="1692" w:type="dxa"/>
          </w:tcPr>
          <w:p w:rsidR="00925CBD" w:rsidRPr="008406E0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1871" w:type="dxa"/>
          </w:tcPr>
          <w:p w:rsidR="00925CBD" w:rsidRPr="00F7365F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</w:t>
            </w:r>
          </w:p>
        </w:tc>
        <w:tc>
          <w:tcPr>
            <w:tcW w:w="4609" w:type="dxa"/>
          </w:tcPr>
          <w:p w:rsidR="00925CBD" w:rsidRPr="003326C2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Инкремент аккумулятора</w:t>
            </w:r>
          </w:p>
        </w:tc>
      </w:tr>
      <w:tr w:rsidR="00925CBD" w:rsidTr="002C10AC">
        <w:tc>
          <w:tcPr>
            <w:tcW w:w="1173" w:type="dxa"/>
          </w:tcPr>
          <w:p w:rsidR="00925CBD" w:rsidRPr="006668A6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009</w:t>
            </w:r>
          </w:p>
        </w:tc>
        <w:tc>
          <w:tcPr>
            <w:tcW w:w="1692" w:type="dxa"/>
          </w:tcPr>
          <w:p w:rsidR="00925CBD" w:rsidRPr="00D64FC3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3005</w:t>
            </w:r>
          </w:p>
        </w:tc>
        <w:tc>
          <w:tcPr>
            <w:tcW w:w="1871" w:type="dxa"/>
          </w:tcPr>
          <w:p w:rsidR="00925CBD" w:rsidRPr="00D64FC3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 005</w:t>
            </w:r>
          </w:p>
        </w:tc>
        <w:tc>
          <w:tcPr>
            <w:tcW w:w="4609" w:type="dxa"/>
          </w:tcPr>
          <w:p w:rsidR="00925CBD" w:rsidRPr="006A699A" w:rsidRDefault="006A699A" w:rsidP="006A699A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9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 w:rsidR="00925CBD" w:rsidRPr="006A69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-&gt; </w:t>
            </w:r>
            <w:r w:rsidRPr="006A699A">
              <w:rPr>
                <w:rFonts w:ascii="Times New Roman" w:hAnsi="Times New Roman" w:cs="Times New Roman"/>
                <w:sz w:val="24"/>
                <w:szCs w:val="24"/>
              </w:rPr>
              <w:t>(005)</w:t>
            </w:r>
          </w:p>
        </w:tc>
      </w:tr>
      <w:tr w:rsidR="00925CBD" w:rsidTr="002C10AC">
        <w:tc>
          <w:tcPr>
            <w:tcW w:w="1173" w:type="dxa"/>
          </w:tcPr>
          <w:p w:rsidR="00925CBD" w:rsidRPr="00D64FC3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00A</w:t>
            </w:r>
          </w:p>
        </w:tc>
        <w:tc>
          <w:tcPr>
            <w:tcW w:w="1692" w:type="dxa"/>
          </w:tcPr>
          <w:p w:rsidR="00925CBD" w:rsidRPr="00D64FC3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C008</w:t>
            </w:r>
          </w:p>
        </w:tc>
        <w:tc>
          <w:tcPr>
            <w:tcW w:w="1871" w:type="dxa"/>
          </w:tcPr>
          <w:p w:rsidR="00925CBD" w:rsidRPr="00D64FC3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 008</w:t>
            </w:r>
          </w:p>
        </w:tc>
        <w:tc>
          <w:tcPr>
            <w:tcW w:w="4609" w:type="dxa"/>
          </w:tcPr>
          <w:p w:rsidR="00925CBD" w:rsidRPr="006613B8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Безусловный переход в ячейку 008.</w:t>
            </w:r>
          </w:p>
        </w:tc>
      </w:tr>
      <w:tr w:rsidR="00925CBD" w:rsidTr="002C10AC">
        <w:tc>
          <w:tcPr>
            <w:tcW w:w="1173" w:type="dxa"/>
          </w:tcPr>
          <w:p w:rsidR="00925CBD" w:rsidRPr="00876FA8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1692" w:type="dxa"/>
          </w:tcPr>
          <w:p w:rsidR="00925CBD" w:rsidRPr="00D64FC3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1871" w:type="dxa"/>
          </w:tcPr>
          <w:p w:rsidR="00925CBD" w:rsidRPr="00D64FC3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...</w:t>
            </w:r>
          </w:p>
        </w:tc>
        <w:tc>
          <w:tcPr>
            <w:tcW w:w="4609" w:type="dxa"/>
          </w:tcPr>
          <w:p w:rsidR="00925CBD" w:rsidRPr="006613B8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</w:tr>
      <w:tr w:rsidR="00925CBD" w:rsidTr="002C10AC">
        <w:tc>
          <w:tcPr>
            <w:tcW w:w="1173" w:type="dxa"/>
          </w:tcPr>
          <w:p w:rsidR="00925CBD" w:rsidRPr="00D64FC3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00D</w:t>
            </w:r>
          </w:p>
        </w:tc>
        <w:tc>
          <w:tcPr>
            <w:tcW w:w="1692" w:type="dxa"/>
          </w:tcPr>
          <w:p w:rsidR="00925CBD" w:rsidRPr="005C4299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871" w:type="dxa"/>
          </w:tcPr>
          <w:p w:rsidR="00925CBD" w:rsidRPr="00F7365F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ISZ 000</w:t>
            </w:r>
          </w:p>
        </w:tc>
        <w:tc>
          <w:tcPr>
            <w:tcW w:w="4609" w:type="dxa"/>
          </w:tcPr>
          <w:p w:rsidR="00925CBD" w:rsidRPr="00F91223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Ячейка для значения А.</w:t>
            </w:r>
          </w:p>
        </w:tc>
      </w:tr>
      <w:tr w:rsidR="00925CBD" w:rsidTr="002C10AC">
        <w:tc>
          <w:tcPr>
            <w:tcW w:w="1173" w:type="dxa"/>
          </w:tcPr>
          <w:p w:rsidR="00925CBD" w:rsidRPr="00876FA8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</w:t>
            </w:r>
          </w:p>
        </w:tc>
        <w:tc>
          <w:tcPr>
            <w:tcW w:w="1692" w:type="dxa"/>
          </w:tcPr>
          <w:p w:rsidR="00925CBD" w:rsidRPr="005C4299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871" w:type="dxa"/>
          </w:tcPr>
          <w:p w:rsidR="00925CBD" w:rsidRPr="005C4299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ISZ 000</w:t>
            </w:r>
          </w:p>
        </w:tc>
        <w:tc>
          <w:tcPr>
            <w:tcW w:w="4609" w:type="dxa"/>
          </w:tcPr>
          <w:p w:rsidR="00925CBD" w:rsidRPr="00F91223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Ячейка для значения С.</w:t>
            </w:r>
          </w:p>
        </w:tc>
      </w:tr>
      <w:tr w:rsidR="00925CBD" w:rsidTr="002C10AC">
        <w:tc>
          <w:tcPr>
            <w:tcW w:w="1173" w:type="dxa"/>
          </w:tcPr>
          <w:p w:rsidR="00925CBD" w:rsidRPr="00876FA8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1692" w:type="dxa"/>
          </w:tcPr>
          <w:p w:rsidR="00925CBD" w:rsidRPr="00D64FC3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1871" w:type="dxa"/>
          </w:tcPr>
          <w:p w:rsidR="00925CBD" w:rsidRPr="00D64FC3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4609" w:type="dxa"/>
          </w:tcPr>
          <w:p w:rsidR="00925CBD" w:rsidRPr="00876FA8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</w:tr>
      <w:tr w:rsidR="00925CBD" w:rsidTr="002C10AC">
        <w:tc>
          <w:tcPr>
            <w:tcW w:w="1173" w:type="dxa"/>
          </w:tcPr>
          <w:p w:rsidR="00925CBD" w:rsidRPr="00876FA8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</w:t>
            </w:r>
          </w:p>
        </w:tc>
        <w:tc>
          <w:tcPr>
            <w:tcW w:w="1692" w:type="dxa"/>
          </w:tcPr>
          <w:p w:rsidR="00925CBD" w:rsidRPr="00D64FC3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300D</w:t>
            </w:r>
          </w:p>
        </w:tc>
        <w:tc>
          <w:tcPr>
            <w:tcW w:w="1871" w:type="dxa"/>
          </w:tcPr>
          <w:p w:rsidR="00925CBD" w:rsidRPr="00F7365F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 00D</w:t>
            </w:r>
          </w:p>
        </w:tc>
        <w:tc>
          <w:tcPr>
            <w:tcW w:w="4609" w:type="dxa"/>
          </w:tcPr>
          <w:p w:rsidR="00925CBD" w:rsidRPr="005C4299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2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5C4299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6A69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69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 w:rsidRPr="005C4299">
              <w:rPr>
                <w:rFonts w:ascii="Times New Roman" w:hAnsi="Times New Roman" w:cs="Times New Roman"/>
                <w:sz w:val="24"/>
                <w:szCs w:val="24"/>
              </w:rPr>
              <w:t xml:space="preserve"> (00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5C42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(сохранение А)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</w:p>
        </w:tc>
        <w:tc>
          <w:tcPr>
            <w:tcW w:w="1692" w:type="dxa"/>
          </w:tcPr>
          <w:p w:rsidR="00925CBD" w:rsidRPr="00D64FC3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F600</w:t>
            </w:r>
          </w:p>
        </w:tc>
        <w:tc>
          <w:tcPr>
            <w:tcW w:w="1871" w:type="dxa"/>
          </w:tcPr>
          <w:p w:rsidR="00925CBD" w:rsidRPr="00F7365F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</w:t>
            </w:r>
          </w:p>
        </w:tc>
        <w:tc>
          <w:tcPr>
            <w:tcW w:w="4609" w:type="dxa"/>
          </w:tcPr>
          <w:p w:rsidR="00925CBD" w:rsidRPr="006613B8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Циклический сдвиг влево 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012</w:t>
            </w:r>
          </w:p>
        </w:tc>
        <w:tc>
          <w:tcPr>
            <w:tcW w:w="1692" w:type="dxa"/>
          </w:tcPr>
          <w:p w:rsidR="00925CBD" w:rsidRPr="00D64FC3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300E</w:t>
            </w:r>
          </w:p>
        </w:tc>
        <w:tc>
          <w:tcPr>
            <w:tcW w:w="1871" w:type="dxa"/>
          </w:tcPr>
          <w:p w:rsidR="00925CBD" w:rsidRPr="00F7365F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 00E</w:t>
            </w:r>
          </w:p>
        </w:tc>
        <w:tc>
          <w:tcPr>
            <w:tcW w:w="4609" w:type="dxa"/>
          </w:tcPr>
          <w:p w:rsidR="00925CBD" w:rsidRPr="006A699A" w:rsidRDefault="006A699A" w:rsidP="006A699A">
            <w:pPr>
              <w:pStyle w:val="af2"/>
              <w:numPr>
                <w:ilvl w:val="0"/>
                <w:numId w:val="19"/>
              </w:num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9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r w:rsidR="00925CBD" w:rsidRPr="006A699A">
              <w:rPr>
                <w:rFonts w:ascii="Times New Roman" w:hAnsi="Times New Roman" w:cs="Times New Roman"/>
                <w:sz w:val="24"/>
                <w:szCs w:val="24"/>
              </w:rPr>
              <w:t xml:space="preserve"> (00</w:t>
            </w:r>
            <w:r w:rsidR="00925CBD" w:rsidRPr="006A69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925CBD" w:rsidRPr="006A699A">
              <w:rPr>
                <w:rFonts w:ascii="Times New Roman" w:hAnsi="Times New Roman" w:cs="Times New Roman"/>
                <w:sz w:val="24"/>
                <w:szCs w:val="24"/>
              </w:rPr>
              <w:t>) (сохранение С).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013</w:t>
            </w:r>
          </w:p>
        </w:tc>
        <w:tc>
          <w:tcPr>
            <w:tcW w:w="1692" w:type="dxa"/>
          </w:tcPr>
          <w:p w:rsidR="00925CBD" w:rsidRPr="00D64FC3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E101</w:t>
            </w:r>
          </w:p>
        </w:tc>
        <w:tc>
          <w:tcPr>
            <w:tcW w:w="1871" w:type="dxa"/>
          </w:tcPr>
          <w:p w:rsidR="00925CBD" w:rsidRPr="00F7365F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TSF 001</w:t>
            </w:r>
          </w:p>
        </w:tc>
        <w:tc>
          <w:tcPr>
            <w:tcW w:w="4609" w:type="dxa"/>
          </w:tcPr>
          <w:p w:rsidR="00925CBD" w:rsidRPr="006613B8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Опрос флага готовности ВУ-1.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014</w:t>
            </w:r>
          </w:p>
        </w:tc>
        <w:tc>
          <w:tcPr>
            <w:tcW w:w="1692" w:type="dxa"/>
          </w:tcPr>
          <w:p w:rsidR="00925CBD" w:rsidRPr="00D64FC3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C016</w:t>
            </w:r>
          </w:p>
        </w:tc>
        <w:tc>
          <w:tcPr>
            <w:tcW w:w="1871" w:type="dxa"/>
          </w:tcPr>
          <w:p w:rsidR="00925CBD" w:rsidRPr="00F7365F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 016</w:t>
            </w:r>
          </w:p>
        </w:tc>
        <w:tc>
          <w:tcPr>
            <w:tcW w:w="4609" w:type="dxa"/>
          </w:tcPr>
          <w:p w:rsidR="00925CBD" w:rsidRPr="006613B8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Безусловный переход в ячейку 016.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015</w:t>
            </w:r>
          </w:p>
        </w:tc>
        <w:tc>
          <w:tcPr>
            <w:tcW w:w="1692" w:type="dxa"/>
          </w:tcPr>
          <w:p w:rsidR="00925CBD" w:rsidRPr="002C10AC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C02</w:t>
            </w:r>
            <w:r w:rsidR="00610D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71" w:type="dxa"/>
          </w:tcPr>
          <w:p w:rsidR="00925CBD" w:rsidRPr="002C10AC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 02</w:t>
            </w:r>
            <w:r w:rsidR="00610D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09" w:type="dxa"/>
          </w:tcPr>
          <w:p w:rsidR="00925CBD" w:rsidRPr="006613B8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Безусловный переход в ячейку 02</w:t>
            </w:r>
            <w:r w:rsidR="00610D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016</w:t>
            </w:r>
          </w:p>
        </w:tc>
        <w:tc>
          <w:tcPr>
            <w:tcW w:w="1692" w:type="dxa"/>
          </w:tcPr>
          <w:p w:rsidR="00925CBD" w:rsidRPr="00D64FC3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E102</w:t>
            </w:r>
          </w:p>
        </w:tc>
        <w:tc>
          <w:tcPr>
            <w:tcW w:w="1871" w:type="dxa"/>
          </w:tcPr>
          <w:p w:rsidR="00925CBD" w:rsidRPr="00F7365F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TSF 002</w:t>
            </w:r>
          </w:p>
        </w:tc>
        <w:tc>
          <w:tcPr>
            <w:tcW w:w="4609" w:type="dxa"/>
          </w:tcPr>
          <w:p w:rsidR="00925CBD" w:rsidRPr="005C4299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Опрос флага готовности ВУ-2.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1692" w:type="dxa"/>
          </w:tcPr>
          <w:p w:rsidR="00925CBD" w:rsidRPr="00D64FC3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C045</w:t>
            </w:r>
          </w:p>
        </w:tc>
        <w:tc>
          <w:tcPr>
            <w:tcW w:w="1871" w:type="dxa"/>
          </w:tcPr>
          <w:p w:rsidR="00925CBD" w:rsidRPr="00F7365F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 045</w:t>
            </w:r>
          </w:p>
        </w:tc>
        <w:tc>
          <w:tcPr>
            <w:tcW w:w="4609" w:type="dxa"/>
          </w:tcPr>
          <w:p w:rsidR="00925CBD" w:rsidRPr="00F91223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Безусловный переход в ячейку 045.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018</w:t>
            </w:r>
          </w:p>
        </w:tc>
        <w:tc>
          <w:tcPr>
            <w:tcW w:w="1692" w:type="dxa"/>
          </w:tcPr>
          <w:p w:rsidR="00925CBD" w:rsidRPr="00D64FC3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C035</w:t>
            </w:r>
          </w:p>
        </w:tc>
        <w:tc>
          <w:tcPr>
            <w:tcW w:w="1871" w:type="dxa"/>
          </w:tcPr>
          <w:p w:rsidR="00925CBD" w:rsidRPr="00F7365F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 035</w:t>
            </w:r>
          </w:p>
        </w:tc>
        <w:tc>
          <w:tcPr>
            <w:tcW w:w="4609" w:type="dxa"/>
          </w:tcPr>
          <w:p w:rsidR="00925CBD" w:rsidRPr="00F91223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Безусловный переход в ячейку 035.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1692" w:type="dxa"/>
          </w:tcPr>
          <w:p w:rsidR="00925CBD" w:rsidRPr="00876FA8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1871" w:type="dxa"/>
          </w:tcPr>
          <w:p w:rsidR="00925CBD" w:rsidRPr="00F7365F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4609" w:type="dxa"/>
          </w:tcPr>
          <w:p w:rsidR="00925CBD" w:rsidRPr="00876FA8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  <w:r w:rsidR="00610D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92" w:type="dxa"/>
          </w:tcPr>
          <w:p w:rsidR="00925CBD" w:rsidRPr="00610D2E" w:rsidRDefault="003904D7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04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F200</w:t>
            </w:r>
          </w:p>
        </w:tc>
        <w:tc>
          <w:tcPr>
            <w:tcW w:w="1871" w:type="dxa"/>
          </w:tcPr>
          <w:p w:rsidR="00925CBD" w:rsidRDefault="002C10AC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4609" w:type="dxa"/>
          </w:tcPr>
          <w:p w:rsidR="00925CBD" w:rsidRDefault="002C10AC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Очистка аккумулятора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  <w:r w:rsidR="00610D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92" w:type="dxa"/>
          </w:tcPr>
          <w:p w:rsidR="00925CBD" w:rsidRDefault="00610D2E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0D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4005</w:t>
            </w:r>
          </w:p>
        </w:tc>
        <w:tc>
          <w:tcPr>
            <w:tcW w:w="1871" w:type="dxa"/>
          </w:tcPr>
          <w:p w:rsidR="00925CBD" w:rsidRDefault="00610D2E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ADD </w:t>
            </w:r>
            <w:r w:rsidR="00925C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005</w:t>
            </w:r>
          </w:p>
        </w:tc>
        <w:tc>
          <w:tcPr>
            <w:tcW w:w="4609" w:type="dxa"/>
          </w:tcPr>
          <w:p w:rsidR="00925CBD" w:rsidRPr="00537863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(A) </w:t>
            </w:r>
            <w:r w:rsidR="00610D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(005) -&gt;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(A)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  <w:r w:rsidR="00610D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692" w:type="dxa"/>
          </w:tcPr>
          <w:p w:rsidR="00925CBD" w:rsidRDefault="00610D2E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0D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4005</w:t>
            </w:r>
          </w:p>
        </w:tc>
        <w:tc>
          <w:tcPr>
            <w:tcW w:w="1871" w:type="dxa"/>
          </w:tcPr>
          <w:p w:rsidR="00925CBD" w:rsidRDefault="00610D2E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ADD </w:t>
            </w:r>
            <w:r w:rsidR="00925C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005</w:t>
            </w:r>
          </w:p>
        </w:tc>
        <w:tc>
          <w:tcPr>
            <w:tcW w:w="4609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(A) </w:t>
            </w:r>
            <w:r w:rsidR="00610D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(005) -&gt;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(A)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  <w:r w:rsidR="00610D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692" w:type="dxa"/>
          </w:tcPr>
          <w:p w:rsidR="00925CBD" w:rsidRDefault="00610D2E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0D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4005</w:t>
            </w:r>
          </w:p>
        </w:tc>
        <w:tc>
          <w:tcPr>
            <w:tcW w:w="1871" w:type="dxa"/>
          </w:tcPr>
          <w:p w:rsidR="00925CBD" w:rsidRDefault="00610D2E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ADD </w:t>
            </w:r>
            <w:r w:rsidR="00925C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005</w:t>
            </w:r>
          </w:p>
        </w:tc>
        <w:tc>
          <w:tcPr>
            <w:tcW w:w="4609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(A) </w:t>
            </w:r>
            <w:r w:rsidR="00610D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(005) -&gt;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(A)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  <w:r w:rsidR="00610D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692" w:type="dxa"/>
          </w:tcPr>
          <w:p w:rsidR="00925CBD" w:rsidRDefault="00610D2E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0D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4005</w:t>
            </w:r>
          </w:p>
        </w:tc>
        <w:tc>
          <w:tcPr>
            <w:tcW w:w="1871" w:type="dxa"/>
          </w:tcPr>
          <w:p w:rsidR="00925CBD" w:rsidRDefault="00610D2E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ADD </w:t>
            </w:r>
            <w:r w:rsidR="00925C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005</w:t>
            </w:r>
          </w:p>
        </w:tc>
        <w:tc>
          <w:tcPr>
            <w:tcW w:w="4609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(A) </w:t>
            </w:r>
            <w:r w:rsidR="00610D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(005) -&gt;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(A)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  <w:r w:rsidR="00610D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692" w:type="dxa"/>
          </w:tcPr>
          <w:p w:rsidR="00925CBD" w:rsidRDefault="00610D2E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0D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4005</w:t>
            </w:r>
          </w:p>
        </w:tc>
        <w:tc>
          <w:tcPr>
            <w:tcW w:w="1871" w:type="dxa"/>
          </w:tcPr>
          <w:p w:rsidR="00925CBD" w:rsidRDefault="00610D2E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r w:rsidR="00925C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005</w:t>
            </w:r>
          </w:p>
        </w:tc>
        <w:tc>
          <w:tcPr>
            <w:tcW w:w="4609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(A) </w:t>
            </w:r>
            <w:r w:rsidR="00610D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(005) -&gt;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(A)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  <w:r w:rsidR="00610D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692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F700</w:t>
            </w:r>
          </w:p>
        </w:tc>
        <w:tc>
          <w:tcPr>
            <w:tcW w:w="1871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ROR</w:t>
            </w:r>
          </w:p>
        </w:tc>
        <w:tc>
          <w:tcPr>
            <w:tcW w:w="4609" w:type="dxa"/>
          </w:tcPr>
          <w:p w:rsidR="00925CBD" w:rsidRPr="00AC4DE1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Циклический сдвиг вправо.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(5X/2)</w:t>
            </w:r>
          </w:p>
        </w:tc>
      </w:tr>
      <w:tr w:rsidR="00610D2E" w:rsidTr="002C10AC">
        <w:tc>
          <w:tcPr>
            <w:tcW w:w="1173" w:type="dxa"/>
          </w:tcPr>
          <w:p w:rsidR="00610D2E" w:rsidRDefault="00610D2E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028</w:t>
            </w:r>
          </w:p>
        </w:tc>
        <w:tc>
          <w:tcPr>
            <w:tcW w:w="1692" w:type="dxa"/>
          </w:tcPr>
          <w:p w:rsidR="00610D2E" w:rsidRDefault="00610D2E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0D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F400</w:t>
            </w:r>
          </w:p>
        </w:tc>
        <w:tc>
          <w:tcPr>
            <w:tcW w:w="1871" w:type="dxa"/>
          </w:tcPr>
          <w:p w:rsidR="00610D2E" w:rsidRDefault="00610D2E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0D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CMA</w:t>
            </w:r>
          </w:p>
        </w:tc>
        <w:tc>
          <w:tcPr>
            <w:tcW w:w="4609" w:type="dxa"/>
          </w:tcPr>
          <w:p w:rsidR="00610D2E" w:rsidRPr="00610D2E" w:rsidRDefault="00610D2E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нверсия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аккумулятора</w:t>
            </w:r>
          </w:p>
        </w:tc>
      </w:tr>
      <w:tr w:rsidR="00925CBD" w:rsidTr="002C10AC">
        <w:tc>
          <w:tcPr>
            <w:tcW w:w="1173" w:type="dxa"/>
          </w:tcPr>
          <w:p w:rsidR="00925CBD" w:rsidRPr="00610D2E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  <w:r w:rsidR="00610D2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92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1871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</w:t>
            </w:r>
          </w:p>
        </w:tc>
        <w:tc>
          <w:tcPr>
            <w:tcW w:w="4609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(A) + 1 -&gt; (A) (</w:t>
            </w:r>
            <w:r w:rsidR="00610D2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5X/2)</w:t>
            </w:r>
          </w:p>
        </w:tc>
      </w:tr>
      <w:tr w:rsidR="00610D2E" w:rsidTr="002C10AC">
        <w:tc>
          <w:tcPr>
            <w:tcW w:w="1173" w:type="dxa"/>
          </w:tcPr>
          <w:p w:rsidR="00610D2E" w:rsidRPr="00610D2E" w:rsidRDefault="00610D2E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02A</w:t>
            </w:r>
          </w:p>
        </w:tc>
        <w:tc>
          <w:tcPr>
            <w:tcW w:w="1692" w:type="dxa"/>
          </w:tcPr>
          <w:p w:rsidR="00610D2E" w:rsidRDefault="00610D2E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1871" w:type="dxa"/>
          </w:tcPr>
          <w:p w:rsidR="00610D2E" w:rsidRDefault="00610D2E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</w:t>
            </w:r>
          </w:p>
        </w:tc>
        <w:tc>
          <w:tcPr>
            <w:tcW w:w="4609" w:type="dxa"/>
          </w:tcPr>
          <w:p w:rsidR="00610D2E" w:rsidRDefault="00610D2E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(A) + 1 -&gt; (A)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5X/2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  <w:r w:rsidR="00610D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692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E103</w:t>
            </w:r>
          </w:p>
        </w:tc>
        <w:tc>
          <w:tcPr>
            <w:tcW w:w="1871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TSF 003</w:t>
            </w:r>
          </w:p>
        </w:tc>
        <w:tc>
          <w:tcPr>
            <w:tcW w:w="4609" w:type="dxa"/>
          </w:tcPr>
          <w:p w:rsidR="00925CBD" w:rsidRPr="004F4B4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Опрос флага готовности ВУ-3.</w:t>
            </w:r>
          </w:p>
        </w:tc>
      </w:tr>
      <w:tr w:rsidR="00925CBD" w:rsidRPr="005C4299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  <w:r w:rsidR="00610D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692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C02B</w:t>
            </w:r>
          </w:p>
        </w:tc>
        <w:tc>
          <w:tcPr>
            <w:tcW w:w="1871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 02B</w:t>
            </w:r>
          </w:p>
        </w:tc>
        <w:tc>
          <w:tcPr>
            <w:tcW w:w="4609" w:type="dxa"/>
          </w:tcPr>
          <w:p w:rsidR="00925CBD" w:rsidRPr="005C4299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Безусловный переход в ячейку 02B.</w:t>
            </w:r>
          </w:p>
        </w:tc>
      </w:tr>
      <w:tr w:rsidR="00925CBD" w:rsidRPr="004F4B4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02D</w:t>
            </w:r>
          </w:p>
        </w:tc>
        <w:tc>
          <w:tcPr>
            <w:tcW w:w="1692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E303</w:t>
            </w:r>
          </w:p>
        </w:tc>
        <w:tc>
          <w:tcPr>
            <w:tcW w:w="1871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 003</w:t>
            </w:r>
          </w:p>
        </w:tc>
        <w:tc>
          <w:tcPr>
            <w:tcW w:w="4609" w:type="dxa"/>
          </w:tcPr>
          <w:p w:rsidR="00925CBD" w:rsidRPr="004F4B4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значения аккумулятора через ВУ-3.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02E</w:t>
            </w:r>
          </w:p>
        </w:tc>
        <w:tc>
          <w:tcPr>
            <w:tcW w:w="1692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E003</w:t>
            </w:r>
          </w:p>
        </w:tc>
        <w:tc>
          <w:tcPr>
            <w:tcW w:w="1871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CLF 003</w:t>
            </w:r>
          </w:p>
        </w:tc>
        <w:tc>
          <w:tcPr>
            <w:tcW w:w="4609" w:type="dxa"/>
          </w:tcPr>
          <w:p w:rsidR="00925CBD" w:rsidRPr="004F4B4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Сброс флага готовности ВУ-3.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02F</w:t>
            </w:r>
          </w:p>
        </w:tc>
        <w:tc>
          <w:tcPr>
            <w:tcW w:w="1692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E001</w:t>
            </w:r>
          </w:p>
        </w:tc>
        <w:tc>
          <w:tcPr>
            <w:tcW w:w="1871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CLF 001</w:t>
            </w:r>
          </w:p>
        </w:tc>
        <w:tc>
          <w:tcPr>
            <w:tcW w:w="4609" w:type="dxa"/>
          </w:tcPr>
          <w:p w:rsidR="00925CBD" w:rsidRPr="004F4B4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Сброс флага готовности ВУ-1.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030</w:t>
            </w:r>
          </w:p>
        </w:tc>
        <w:tc>
          <w:tcPr>
            <w:tcW w:w="1692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C045</w:t>
            </w:r>
          </w:p>
        </w:tc>
        <w:tc>
          <w:tcPr>
            <w:tcW w:w="1871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 045</w:t>
            </w:r>
          </w:p>
        </w:tc>
        <w:tc>
          <w:tcPr>
            <w:tcW w:w="4609" w:type="dxa"/>
          </w:tcPr>
          <w:p w:rsidR="00925CBD" w:rsidRPr="004F4B4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Безусловный переход в ячейку 045.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1692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1871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4609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035</w:t>
            </w:r>
          </w:p>
        </w:tc>
        <w:tc>
          <w:tcPr>
            <w:tcW w:w="1692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F200</w:t>
            </w:r>
          </w:p>
        </w:tc>
        <w:tc>
          <w:tcPr>
            <w:tcW w:w="1871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4609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Очистка аккумулятора.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036</w:t>
            </w:r>
          </w:p>
        </w:tc>
        <w:tc>
          <w:tcPr>
            <w:tcW w:w="1692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4005</w:t>
            </w:r>
          </w:p>
        </w:tc>
        <w:tc>
          <w:tcPr>
            <w:tcW w:w="1871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005</w:t>
            </w:r>
          </w:p>
        </w:tc>
        <w:tc>
          <w:tcPr>
            <w:tcW w:w="4609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(A) + (005) -&gt; (A)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037</w:t>
            </w:r>
          </w:p>
        </w:tc>
        <w:tc>
          <w:tcPr>
            <w:tcW w:w="1692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F700</w:t>
            </w:r>
          </w:p>
        </w:tc>
        <w:tc>
          <w:tcPr>
            <w:tcW w:w="1871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ROR</w:t>
            </w:r>
          </w:p>
        </w:tc>
        <w:tc>
          <w:tcPr>
            <w:tcW w:w="4609" w:type="dxa"/>
          </w:tcPr>
          <w:p w:rsidR="00925CBD" w:rsidRPr="00537863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Циклический сдвиг вправо.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X/2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038</w:t>
            </w:r>
          </w:p>
        </w:tc>
        <w:tc>
          <w:tcPr>
            <w:tcW w:w="1692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1871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</w:t>
            </w:r>
          </w:p>
        </w:tc>
        <w:tc>
          <w:tcPr>
            <w:tcW w:w="4609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(A) + 1 -&gt; (A)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039</w:t>
            </w:r>
          </w:p>
        </w:tc>
        <w:tc>
          <w:tcPr>
            <w:tcW w:w="1692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1871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</w:t>
            </w:r>
          </w:p>
        </w:tc>
        <w:tc>
          <w:tcPr>
            <w:tcW w:w="4609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(A) + 1 -&gt; (A)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03A</w:t>
            </w:r>
          </w:p>
        </w:tc>
        <w:tc>
          <w:tcPr>
            <w:tcW w:w="1692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1871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</w:t>
            </w:r>
          </w:p>
        </w:tc>
        <w:tc>
          <w:tcPr>
            <w:tcW w:w="4609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(A) + 1 -&gt; (A)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03B</w:t>
            </w:r>
          </w:p>
        </w:tc>
        <w:tc>
          <w:tcPr>
            <w:tcW w:w="1692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1871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</w:t>
            </w:r>
          </w:p>
        </w:tc>
        <w:tc>
          <w:tcPr>
            <w:tcW w:w="4609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(A) + 1 -&gt; (A)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03C</w:t>
            </w:r>
          </w:p>
        </w:tc>
        <w:tc>
          <w:tcPr>
            <w:tcW w:w="1692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1871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</w:t>
            </w:r>
          </w:p>
        </w:tc>
        <w:tc>
          <w:tcPr>
            <w:tcW w:w="4609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(A) + 1 -&gt; (A) (X/2 + 5)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03D</w:t>
            </w:r>
          </w:p>
        </w:tc>
        <w:tc>
          <w:tcPr>
            <w:tcW w:w="1692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E103</w:t>
            </w:r>
          </w:p>
        </w:tc>
        <w:tc>
          <w:tcPr>
            <w:tcW w:w="1871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TSF 003</w:t>
            </w:r>
          </w:p>
        </w:tc>
        <w:tc>
          <w:tcPr>
            <w:tcW w:w="4609" w:type="dxa"/>
          </w:tcPr>
          <w:p w:rsidR="00925CBD" w:rsidRPr="004F4B4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Опрос флага готовности ВУ-3.</w:t>
            </w:r>
          </w:p>
        </w:tc>
      </w:tr>
      <w:tr w:rsidR="00925CBD" w:rsidRPr="005C4299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03E</w:t>
            </w:r>
          </w:p>
        </w:tc>
        <w:tc>
          <w:tcPr>
            <w:tcW w:w="1692" w:type="dxa"/>
          </w:tcPr>
          <w:p w:rsidR="00925CBD" w:rsidRP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C03D</w:t>
            </w:r>
          </w:p>
        </w:tc>
        <w:tc>
          <w:tcPr>
            <w:tcW w:w="1871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 03D</w:t>
            </w:r>
          </w:p>
        </w:tc>
        <w:tc>
          <w:tcPr>
            <w:tcW w:w="4609" w:type="dxa"/>
          </w:tcPr>
          <w:p w:rsidR="00925CBD" w:rsidRPr="005C4299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Безусловный переход в ячейку 03</w:t>
            </w:r>
            <w:r w:rsidR="006A69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25CBD" w:rsidRPr="004F4B4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03F</w:t>
            </w:r>
          </w:p>
        </w:tc>
        <w:tc>
          <w:tcPr>
            <w:tcW w:w="1692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E303</w:t>
            </w:r>
          </w:p>
        </w:tc>
        <w:tc>
          <w:tcPr>
            <w:tcW w:w="1871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 003</w:t>
            </w:r>
          </w:p>
        </w:tc>
        <w:tc>
          <w:tcPr>
            <w:tcW w:w="4609" w:type="dxa"/>
          </w:tcPr>
          <w:p w:rsidR="00925CBD" w:rsidRPr="004F4B4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значения аккумулятора через ВУ-3.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040</w:t>
            </w:r>
          </w:p>
        </w:tc>
        <w:tc>
          <w:tcPr>
            <w:tcW w:w="1692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E003</w:t>
            </w:r>
          </w:p>
        </w:tc>
        <w:tc>
          <w:tcPr>
            <w:tcW w:w="1871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CLF 003</w:t>
            </w:r>
          </w:p>
        </w:tc>
        <w:tc>
          <w:tcPr>
            <w:tcW w:w="4609" w:type="dxa"/>
          </w:tcPr>
          <w:p w:rsidR="00925CBD" w:rsidRPr="004F4B4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Сброс флага готовности ВУ-3.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041</w:t>
            </w:r>
          </w:p>
        </w:tc>
        <w:tc>
          <w:tcPr>
            <w:tcW w:w="1692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E002</w:t>
            </w:r>
          </w:p>
        </w:tc>
        <w:tc>
          <w:tcPr>
            <w:tcW w:w="1871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CLF 002</w:t>
            </w:r>
          </w:p>
        </w:tc>
        <w:tc>
          <w:tcPr>
            <w:tcW w:w="4609" w:type="dxa"/>
          </w:tcPr>
          <w:p w:rsidR="00925CBD" w:rsidRPr="004F4B4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Сброс флага готовности ВУ-2.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042</w:t>
            </w:r>
          </w:p>
        </w:tc>
        <w:tc>
          <w:tcPr>
            <w:tcW w:w="1692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C045</w:t>
            </w:r>
          </w:p>
        </w:tc>
        <w:tc>
          <w:tcPr>
            <w:tcW w:w="1871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  045</w:t>
            </w:r>
          </w:p>
        </w:tc>
        <w:tc>
          <w:tcPr>
            <w:tcW w:w="4609" w:type="dxa"/>
          </w:tcPr>
          <w:p w:rsidR="00925CBD" w:rsidRPr="004F4B4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Безусловный переход в ячейку 045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1692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1871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4609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045</w:t>
            </w:r>
          </w:p>
        </w:tc>
        <w:tc>
          <w:tcPr>
            <w:tcW w:w="1692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F200</w:t>
            </w:r>
          </w:p>
        </w:tc>
        <w:tc>
          <w:tcPr>
            <w:tcW w:w="1871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4609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Очистка аккумулятора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046</w:t>
            </w:r>
          </w:p>
        </w:tc>
        <w:tc>
          <w:tcPr>
            <w:tcW w:w="1692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400E</w:t>
            </w:r>
          </w:p>
        </w:tc>
        <w:tc>
          <w:tcPr>
            <w:tcW w:w="1871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00E</w:t>
            </w:r>
          </w:p>
        </w:tc>
        <w:tc>
          <w:tcPr>
            <w:tcW w:w="4609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(A) + (00E) -&gt; (A)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047</w:t>
            </w:r>
          </w:p>
        </w:tc>
        <w:tc>
          <w:tcPr>
            <w:tcW w:w="1692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F700</w:t>
            </w:r>
          </w:p>
        </w:tc>
        <w:tc>
          <w:tcPr>
            <w:tcW w:w="1871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ROR</w:t>
            </w:r>
          </w:p>
        </w:tc>
        <w:tc>
          <w:tcPr>
            <w:tcW w:w="4609" w:type="dxa"/>
          </w:tcPr>
          <w:p w:rsidR="00925CBD" w:rsidRPr="00537863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Циклический сдвиг вправо.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048</w:t>
            </w:r>
          </w:p>
        </w:tc>
        <w:tc>
          <w:tcPr>
            <w:tcW w:w="1692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F200</w:t>
            </w:r>
          </w:p>
        </w:tc>
        <w:tc>
          <w:tcPr>
            <w:tcW w:w="1871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4609" w:type="dxa"/>
          </w:tcPr>
          <w:p w:rsidR="00925CBD" w:rsidRPr="00537863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Очистка аккумулятора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049</w:t>
            </w:r>
          </w:p>
        </w:tc>
        <w:tc>
          <w:tcPr>
            <w:tcW w:w="1692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400D</w:t>
            </w:r>
          </w:p>
        </w:tc>
        <w:tc>
          <w:tcPr>
            <w:tcW w:w="1871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00D</w:t>
            </w:r>
          </w:p>
        </w:tc>
        <w:tc>
          <w:tcPr>
            <w:tcW w:w="4609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(A) + (00D) -&gt; (A)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04A</w:t>
            </w:r>
          </w:p>
        </w:tc>
        <w:tc>
          <w:tcPr>
            <w:tcW w:w="1692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FA00</w:t>
            </w:r>
          </w:p>
        </w:tc>
        <w:tc>
          <w:tcPr>
            <w:tcW w:w="1871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EI</w:t>
            </w:r>
          </w:p>
        </w:tc>
        <w:tc>
          <w:tcPr>
            <w:tcW w:w="4609" w:type="dxa"/>
          </w:tcPr>
          <w:p w:rsidR="00925CBD" w:rsidRPr="00793A00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Разрешение прерывания.</w:t>
            </w:r>
          </w:p>
        </w:tc>
      </w:tr>
      <w:tr w:rsidR="00925CBD" w:rsidTr="002C10AC">
        <w:tc>
          <w:tcPr>
            <w:tcW w:w="1173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04B</w:t>
            </w:r>
          </w:p>
        </w:tc>
        <w:tc>
          <w:tcPr>
            <w:tcW w:w="1692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C800</w:t>
            </w:r>
          </w:p>
        </w:tc>
        <w:tc>
          <w:tcPr>
            <w:tcW w:w="1871" w:type="dxa"/>
          </w:tcPr>
          <w:p w:rsidR="00925CBD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BR </w:t>
            </w:r>
            <w:r w:rsidR="006A69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  <w:r w:rsidR="006A69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609" w:type="dxa"/>
          </w:tcPr>
          <w:p w:rsidR="00925CBD" w:rsidRPr="00793A00" w:rsidRDefault="00925CBD" w:rsidP="00190C3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к основной программе.</w:t>
            </w:r>
          </w:p>
        </w:tc>
      </w:tr>
    </w:tbl>
    <w:p w:rsidR="00584267" w:rsidRPr="00584267" w:rsidRDefault="00584267" w:rsidP="00250BF9">
      <w:pPr>
        <w:pStyle w:val="a5"/>
      </w:pPr>
    </w:p>
    <w:p w:rsidR="00584267" w:rsidRDefault="00584267" w:rsidP="00250BF9">
      <w:pPr>
        <w:pStyle w:val="a5"/>
      </w:pPr>
    </w:p>
    <w:p w:rsidR="00162648" w:rsidRDefault="00925CBD" w:rsidP="00250BF9">
      <w:pPr>
        <w:pStyle w:val="a5"/>
        <w:numPr>
          <w:ilvl w:val="0"/>
          <w:numId w:val="7"/>
        </w:numPr>
      </w:pPr>
      <w:r>
        <w:t>Методика проверки</w:t>
      </w:r>
      <w:r>
        <w:br/>
      </w:r>
    </w:p>
    <w:p w:rsidR="00925CBD" w:rsidRPr="00925CBD" w:rsidRDefault="00925CBD" w:rsidP="00925CBD">
      <w:pPr>
        <w:pStyle w:val="af2"/>
        <w:spacing w:after="80"/>
        <w:ind w:left="-717"/>
        <w:jc w:val="both"/>
        <w:rPr>
          <w:rFonts w:ascii="Times New Roman" w:hAnsi="Times New Roman" w:cs="Times New Roman"/>
          <w:sz w:val="28"/>
          <w:szCs w:val="28"/>
        </w:rPr>
      </w:pPr>
      <w:r w:rsidRPr="00925CBD">
        <w:rPr>
          <w:rFonts w:ascii="Times New Roman" w:hAnsi="Times New Roman" w:cs="Times New Roman"/>
          <w:sz w:val="28"/>
          <w:szCs w:val="28"/>
        </w:rPr>
        <w:t>1) Загрузить в память базовой ЭВМ комплекс программ.</w:t>
      </w:r>
    </w:p>
    <w:p w:rsidR="00925CBD" w:rsidRPr="00925CBD" w:rsidRDefault="00925CBD" w:rsidP="00925CBD">
      <w:pPr>
        <w:pStyle w:val="af2"/>
        <w:spacing w:after="80"/>
        <w:ind w:left="-717"/>
        <w:jc w:val="both"/>
        <w:rPr>
          <w:rFonts w:ascii="Times New Roman" w:hAnsi="Times New Roman" w:cs="Times New Roman"/>
          <w:sz w:val="28"/>
          <w:szCs w:val="28"/>
        </w:rPr>
      </w:pPr>
      <w:r w:rsidRPr="00925CBD">
        <w:rPr>
          <w:rFonts w:ascii="Times New Roman" w:hAnsi="Times New Roman" w:cs="Times New Roman"/>
          <w:sz w:val="28"/>
          <w:szCs w:val="28"/>
        </w:rPr>
        <w:t>2) Запустить основную программу в автоматическом режиме с ячейк</w:t>
      </w:r>
      <w:r>
        <w:rPr>
          <w:rFonts w:ascii="Times New Roman" w:hAnsi="Times New Roman" w:cs="Times New Roman"/>
          <w:sz w:val="28"/>
          <w:szCs w:val="28"/>
        </w:rPr>
        <w:t>и с адресом 005</w:t>
      </w:r>
    </w:p>
    <w:p w:rsidR="00925CBD" w:rsidRPr="00925CBD" w:rsidRDefault="00925CBD" w:rsidP="00925CBD">
      <w:pPr>
        <w:pStyle w:val="af2"/>
        <w:spacing w:after="80"/>
        <w:ind w:left="-717"/>
        <w:jc w:val="both"/>
        <w:rPr>
          <w:rFonts w:ascii="Times New Roman" w:hAnsi="Times New Roman" w:cs="Times New Roman"/>
          <w:sz w:val="28"/>
          <w:szCs w:val="28"/>
        </w:rPr>
      </w:pPr>
      <w:r w:rsidRPr="00925CBD">
        <w:rPr>
          <w:rFonts w:ascii="Times New Roman" w:hAnsi="Times New Roman" w:cs="Times New Roman"/>
          <w:sz w:val="28"/>
          <w:szCs w:val="28"/>
        </w:rPr>
        <w:t>3) Установить флаг готовности ВУ-1 или ВУ-2. Далее будут произведены расчёты, ЭВМ будет ожидать готовность флага ВУ-3 для вывода данных.</w:t>
      </w:r>
    </w:p>
    <w:p w:rsidR="00396A1B" w:rsidRDefault="00925CBD" w:rsidP="00396A1B">
      <w:pPr>
        <w:pStyle w:val="af2"/>
        <w:spacing w:after="80"/>
        <w:ind w:left="-71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25CBD">
        <w:rPr>
          <w:rFonts w:ascii="Times New Roman" w:hAnsi="Times New Roman" w:cs="Times New Roman"/>
          <w:sz w:val="28"/>
          <w:szCs w:val="28"/>
        </w:rPr>
        <w:t xml:space="preserve">4) Установить флаг готовности ВУ-3. Далее будет выведен результат </w:t>
      </w:r>
      <w:r w:rsidRPr="00925CBD">
        <w:rPr>
          <w:rFonts w:ascii="Times New Roman" w:eastAsiaTheme="minorEastAsia" w:hAnsi="Times New Roman" w:cs="Times New Roman"/>
          <w:sz w:val="32"/>
          <w:szCs w:val="32"/>
        </w:rPr>
        <w:t>(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Pr="00925CBD">
        <w:rPr>
          <w:rFonts w:ascii="Times New Roman" w:eastAsiaTheme="minorEastAsia" w:hAnsi="Times New Roman" w:cs="Times New Roman"/>
          <w:sz w:val="32"/>
          <w:szCs w:val="32"/>
        </w:rPr>
        <w:t>)</w:t>
      </w:r>
      <w:r w:rsidRPr="00925CBD">
        <w:rPr>
          <w:rFonts w:ascii="Times New Roman" w:eastAsiaTheme="minorEastAsia" w:hAnsi="Times New Roman" w:cs="Times New Roman"/>
          <w:sz w:val="28"/>
          <w:szCs w:val="28"/>
        </w:rPr>
        <w:t>+5 или -(</w:t>
      </w:r>
      <m:oMath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925CBD">
        <w:rPr>
          <w:rFonts w:ascii="Times New Roman" w:eastAsiaTheme="minorEastAsia" w:hAnsi="Times New Roman" w:cs="Times New Roman"/>
          <w:sz w:val="28"/>
          <w:szCs w:val="28"/>
        </w:rPr>
        <w:t>)+1.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551"/>
        <w:gridCol w:w="3402"/>
      </w:tblGrid>
      <w:tr w:rsidR="00396A1B" w:rsidRPr="00D64FC3" w:rsidTr="00396A1B">
        <w:trPr>
          <w:jc w:val="center"/>
        </w:trPr>
        <w:tc>
          <w:tcPr>
            <w:tcW w:w="1555" w:type="dxa"/>
          </w:tcPr>
          <w:p w:rsidR="00396A1B" w:rsidRPr="00396A1B" w:rsidRDefault="00396A1B" w:rsidP="00B83D75">
            <w:pPr>
              <w:spacing w:after="8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2551" w:type="dxa"/>
          </w:tcPr>
          <w:p w:rsidR="00396A1B" w:rsidRPr="00D64FC3" w:rsidRDefault="00396A1B" w:rsidP="00B83D75">
            <w:pPr>
              <w:spacing w:after="8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Ву</w:t>
            </w:r>
          </w:p>
        </w:tc>
        <w:tc>
          <w:tcPr>
            <w:tcW w:w="3402" w:type="dxa"/>
          </w:tcPr>
          <w:p w:rsidR="00396A1B" w:rsidRPr="00D64FC3" w:rsidRDefault="00396A1B" w:rsidP="00B83D75">
            <w:pPr>
              <w:spacing w:after="8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РД ВУ-3</w:t>
            </w:r>
          </w:p>
        </w:tc>
      </w:tr>
      <w:tr w:rsidR="00396A1B" w:rsidRPr="00A13D36" w:rsidTr="00396A1B">
        <w:trPr>
          <w:jc w:val="center"/>
        </w:trPr>
        <w:tc>
          <w:tcPr>
            <w:tcW w:w="1555" w:type="dxa"/>
          </w:tcPr>
          <w:p w:rsidR="00396A1B" w:rsidRPr="00396A1B" w:rsidRDefault="00396A1B" w:rsidP="00B83D75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551" w:type="dxa"/>
          </w:tcPr>
          <w:p w:rsidR="00396A1B" w:rsidRPr="00396A1B" w:rsidRDefault="00396A1B" w:rsidP="00B83D75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396A1B" w:rsidRPr="00396A1B" w:rsidRDefault="00396A1B" w:rsidP="00B83D75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</w:t>
            </w:r>
          </w:p>
        </w:tc>
      </w:tr>
      <w:tr w:rsidR="00396A1B" w:rsidRPr="006613B8" w:rsidTr="00396A1B">
        <w:trPr>
          <w:jc w:val="center"/>
        </w:trPr>
        <w:tc>
          <w:tcPr>
            <w:tcW w:w="1555" w:type="dxa"/>
          </w:tcPr>
          <w:p w:rsidR="00396A1B" w:rsidRPr="00396A1B" w:rsidRDefault="00396A1B" w:rsidP="00B83D75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21</w:t>
            </w:r>
          </w:p>
        </w:tc>
        <w:tc>
          <w:tcPr>
            <w:tcW w:w="2551" w:type="dxa"/>
          </w:tcPr>
          <w:p w:rsidR="00396A1B" w:rsidRPr="00396A1B" w:rsidRDefault="00396A1B" w:rsidP="00B83D75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396A1B" w:rsidRPr="00396A1B" w:rsidRDefault="00396A1B" w:rsidP="00B83D75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</w:tr>
      <w:tr w:rsidR="00396A1B" w:rsidRPr="002914E5" w:rsidTr="00396A1B">
        <w:trPr>
          <w:jc w:val="center"/>
        </w:trPr>
        <w:tc>
          <w:tcPr>
            <w:tcW w:w="1555" w:type="dxa"/>
          </w:tcPr>
          <w:p w:rsidR="00396A1B" w:rsidRPr="00396A1B" w:rsidRDefault="00396A1B" w:rsidP="00B83D75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551" w:type="dxa"/>
          </w:tcPr>
          <w:p w:rsidR="00396A1B" w:rsidRPr="00396A1B" w:rsidRDefault="00396A1B" w:rsidP="00B83D75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396A1B" w:rsidRPr="00D64FC3" w:rsidRDefault="00396A1B" w:rsidP="00B83D75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</w:p>
        </w:tc>
      </w:tr>
      <w:tr w:rsidR="00396A1B" w:rsidRPr="00876FA8" w:rsidTr="00396A1B">
        <w:trPr>
          <w:jc w:val="center"/>
        </w:trPr>
        <w:tc>
          <w:tcPr>
            <w:tcW w:w="1555" w:type="dxa"/>
          </w:tcPr>
          <w:p w:rsidR="00396A1B" w:rsidRPr="00396A1B" w:rsidRDefault="00396A1B" w:rsidP="00B83D75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551" w:type="dxa"/>
          </w:tcPr>
          <w:p w:rsidR="00396A1B" w:rsidRPr="00396A1B" w:rsidRDefault="00396A1B" w:rsidP="00B83D75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396A1B" w:rsidRPr="00D64FC3" w:rsidRDefault="00396A1B" w:rsidP="00B83D75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2D</w:t>
            </w:r>
          </w:p>
        </w:tc>
      </w:tr>
      <w:tr w:rsidR="00396A1B" w:rsidRPr="00D8473D" w:rsidTr="00396A1B">
        <w:trPr>
          <w:jc w:val="center"/>
        </w:trPr>
        <w:tc>
          <w:tcPr>
            <w:tcW w:w="1555" w:type="dxa"/>
          </w:tcPr>
          <w:p w:rsidR="00396A1B" w:rsidRPr="00396A1B" w:rsidRDefault="00396A1B" w:rsidP="00B83D75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551" w:type="dxa"/>
          </w:tcPr>
          <w:p w:rsidR="00396A1B" w:rsidRPr="00396A1B" w:rsidRDefault="00396A1B" w:rsidP="00B83D75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396A1B" w:rsidRPr="006613B8" w:rsidRDefault="00396A1B" w:rsidP="00B83D75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E9</w:t>
            </w:r>
          </w:p>
        </w:tc>
      </w:tr>
      <w:tr w:rsidR="00396A1B" w:rsidRPr="005C4299" w:rsidTr="00396A1B">
        <w:trPr>
          <w:jc w:val="center"/>
        </w:trPr>
        <w:tc>
          <w:tcPr>
            <w:tcW w:w="1555" w:type="dxa"/>
          </w:tcPr>
          <w:p w:rsidR="00396A1B" w:rsidRPr="00396A1B" w:rsidRDefault="00396A1B" w:rsidP="00B83D75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551" w:type="dxa"/>
          </w:tcPr>
          <w:p w:rsidR="00396A1B" w:rsidRPr="00396A1B" w:rsidRDefault="00396A1B" w:rsidP="00B83D75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396A1B" w:rsidRPr="00D64FC3" w:rsidRDefault="00396A1B" w:rsidP="00B83D75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3D</w:t>
            </w:r>
          </w:p>
        </w:tc>
      </w:tr>
    </w:tbl>
    <w:p w:rsidR="00396A1B" w:rsidRPr="00396A1B" w:rsidRDefault="00396A1B" w:rsidP="00396A1B">
      <w:pPr>
        <w:pStyle w:val="af2"/>
        <w:spacing w:after="80"/>
        <w:ind w:left="-71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396A1B" w:rsidRPr="00396A1B" w:rsidSect="00FC23FC">
      <w:footerReference w:type="default" r:id="rId9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670AB" w:rsidRDefault="004670AB" w:rsidP="008B4CCB">
      <w:pPr>
        <w:spacing w:after="0" w:line="240" w:lineRule="auto"/>
      </w:pPr>
      <w:r>
        <w:separator/>
      </w:r>
    </w:p>
  </w:endnote>
  <w:endnote w:type="continuationSeparator" w:id="0">
    <w:p w:rsidR="004670AB" w:rsidRDefault="004670AB" w:rsidP="008B4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0034376"/>
      <w:docPartObj>
        <w:docPartGallery w:val="Page Numbers (Bottom of Page)"/>
        <w:docPartUnique/>
      </w:docPartObj>
    </w:sdtPr>
    <w:sdtContent>
      <w:p w:rsidR="008B4CCB" w:rsidRDefault="008B4CCB" w:rsidP="00942970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B4CCB" w:rsidRDefault="008B4CCB" w:rsidP="008B4CCB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670AB" w:rsidRDefault="004670AB" w:rsidP="008B4CCB">
      <w:pPr>
        <w:spacing w:after="0" w:line="240" w:lineRule="auto"/>
      </w:pPr>
      <w:r>
        <w:separator/>
      </w:r>
    </w:p>
  </w:footnote>
  <w:footnote w:type="continuationSeparator" w:id="0">
    <w:p w:rsidR="004670AB" w:rsidRDefault="004670AB" w:rsidP="008B4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00E5"/>
    <w:multiLevelType w:val="multilevel"/>
    <w:tmpl w:val="182A50EA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" w15:restartNumberingAfterBreak="0">
    <w:nsid w:val="0BDB796D"/>
    <w:multiLevelType w:val="hybridMultilevel"/>
    <w:tmpl w:val="066A4962"/>
    <w:lvl w:ilvl="0" w:tplc="6358972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C3AA8"/>
    <w:multiLevelType w:val="multilevel"/>
    <w:tmpl w:val="EBB2BCF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D2412A"/>
    <w:multiLevelType w:val="multilevel"/>
    <w:tmpl w:val="3DCE95A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A4345C"/>
    <w:multiLevelType w:val="hybridMultilevel"/>
    <w:tmpl w:val="BD643E3E"/>
    <w:lvl w:ilvl="0" w:tplc="A0487E0A">
      <w:start w:val="1"/>
      <w:numFmt w:val="decimal"/>
      <w:lvlText w:val="%1)"/>
      <w:lvlJc w:val="left"/>
      <w:pPr>
        <w:ind w:left="-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" w:hanging="360"/>
      </w:pPr>
    </w:lvl>
    <w:lvl w:ilvl="2" w:tplc="0419001B" w:tentative="1">
      <w:start w:val="1"/>
      <w:numFmt w:val="lowerRoman"/>
      <w:lvlText w:val="%3."/>
      <w:lvlJc w:val="right"/>
      <w:pPr>
        <w:ind w:left="723" w:hanging="180"/>
      </w:pPr>
    </w:lvl>
    <w:lvl w:ilvl="3" w:tplc="0419000F" w:tentative="1">
      <w:start w:val="1"/>
      <w:numFmt w:val="decimal"/>
      <w:lvlText w:val="%4."/>
      <w:lvlJc w:val="left"/>
      <w:pPr>
        <w:ind w:left="1443" w:hanging="360"/>
      </w:pPr>
    </w:lvl>
    <w:lvl w:ilvl="4" w:tplc="04190019" w:tentative="1">
      <w:start w:val="1"/>
      <w:numFmt w:val="lowerLetter"/>
      <w:lvlText w:val="%5."/>
      <w:lvlJc w:val="left"/>
      <w:pPr>
        <w:ind w:left="2163" w:hanging="360"/>
      </w:pPr>
    </w:lvl>
    <w:lvl w:ilvl="5" w:tplc="0419001B" w:tentative="1">
      <w:start w:val="1"/>
      <w:numFmt w:val="lowerRoman"/>
      <w:lvlText w:val="%6."/>
      <w:lvlJc w:val="right"/>
      <w:pPr>
        <w:ind w:left="2883" w:hanging="180"/>
      </w:pPr>
    </w:lvl>
    <w:lvl w:ilvl="6" w:tplc="0419000F" w:tentative="1">
      <w:start w:val="1"/>
      <w:numFmt w:val="decimal"/>
      <w:lvlText w:val="%7."/>
      <w:lvlJc w:val="left"/>
      <w:pPr>
        <w:ind w:left="3603" w:hanging="360"/>
      </w:pPr>
    </w:lvl>
    <w:lvl w:ilvl="7" w:tplc="04190019" w:tentative="1">
      <w:start w:val="1"/>
      <w:numFmt w:val="lowerLetter"/>
      <w:lvlText w:val="%8."/>
      <w:lvlJc w:val="left"/>
      <w:pPr>
        <w:ind w:left="4323" w:hanging="360"/>
      </w:pPr>
    </w:lvl>
    <w:lvl w:ilvl="8" w:tplc="0419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15767858"/>
    <w:multiLevelType w:val="hybridMultilevel"/>
    <w:tmpl w:val="83DC388C"/>
    <w:lvl w:ilvl="0" w:tplc="84F662B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C32E9"/>
    <w:multiLevelType w:val="multilevel"/>
    <w:tmpl w:val="961C197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8B3CAD"/>
    <w:multiLevelType w:val="multilevel"/>
    <w:tmpl w:val="06600ED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90637B"/>
    <w:multiLevelType w:val="hybridMultilevel"/>
    <w:tmpl w:val="19D6AA6C"/>
    <w:lvl w:ilvl="0" w:tplc="EF2E560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4BD26ADA"/>
    <w:multiLevelType w:val="multilevel"/>
    <w:tmpl w:val="E3DACAC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4C58F5"/>
    <w:multiLevelType w:val="multilevel"/>
    <w:tmpl w:val="CFC4494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9412BC"/>
    <w:multiLevelType w:val="multilevel"/>
    <w:tmpl w:val="EE26E62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53107C"/>
    <w:multiLevelType w:val="hybridMultilevel"/>
    <w:tmpl w:val="48D0B014"/>
    <w:lvl w:ilvl="0" w:tplc="2D50C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6650EA"/>
    <w:multiLevelType w:val="multilevel"/>
    <w:tmpl w:val="BD4A571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22667F"/>
    <w:multiLevelType w:val="multilevel"/>
    <w:tmpl w:val="D102D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5" w15:restartNumberingAfterBreak="0">
    <w:nsid w:val="799A6B6B"/>
    <w:multiLevelType w:val="multilevel"/>
    <w:tmpl w:val="566E55D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EC26C8"/>
    <w:multiLevelType w:val="multilevel"/>
    <w:tmpl w:val="F59E53C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3708790">
    <w:abstractNumId w:val="14"/>
  </w:num>
  <w:num w:numId="2" w16cid:durableId="1586109905">
    <w:abstractNumId w:val="12"/>
  </w:num>
  <w:num w:numId="3" w16cid:durableId="1281570679">
    <w:abstractNumId w:val="14"/>
    <w:lvlOverride w:ilvl="0">
      <w:startOverride w:val="1"/>
    </w:lvlOverride>
  </w:num>
  <w:num w:numId="4" w16cid:durableId="1475440740">
    <w:abstractNumId w:val="8"/>
  </w:num>
  <w:num w:numId="5" w16cid:durableId="1370304009">
    <w:abstractNumId w:val="14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8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20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26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6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7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1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2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640" w:hanging="1800"/>
        </w:pPr>
        <w:rPr>
          <w:rFonts w:hint="default"/>
        </w:rPr>
      </w:lvl>
    </w:lvlOverride>
  </w:num>
  <w:num w:numId="6" w16cid:durableId="523330953">
    <w:abstractNumId w:val="0"/>
  </w:num>
  <w:num w:numId="7" w16cid:durableId="1211574493">
    <w:abstractNumId w:val="4"/>
  </w:num>
  <w:num w:numId="8" w16cid:durableId="1066605123">
    <w:abstractNumId w:val="7"/>
  </w:num>
  <w:num w:numId="9" w16cid:durableId="514459879">
    <w:abstractNumId w:val="6"/>
  </w:num>
  <w:num w:numId="10" w16cid:durableId="599147376">
    <w:abstractNumId w:val="3"/>
  </w:num>
  <w:num w:numId="11" w16cid:durableId="1974673680">
    <w:abstractNumId w:val="16"/>
  </w:num>
  <w:num w:numId="12" w16cid:durableId="620647790">
    <w:abstractNumId w:val="15"/>
  </w:num>
  <w:num w:numId="13" w16cid:durableId="1082603208">
    <w:abstractNumId w:val="13"/>
  </w:num>
  <w:num w:numId="14" w16cid:durableId="1663703492">
    <w:abstractNumId w:val="10"/>
  </w:num>
  <w:num w:numId="15" w16cid:durableId="1985307393">
    <w:abstractNumId w:val="11"/>
  </w:num>
  <w:num w:numId="16" w16cid:durableId="1539194990">
    <w:abstractNumId w:val="9"/>
  </w:num>
  <w:num w:numId="17" w16cid:durableId="1527792151">
    <w:abstractNumId w:val="2"/>
  </w:num>
  <w:num w:numId="18" w16cid:durableId="495266599">
    <w:abstractNumId w:val="1"/>
  </w:num>
  <w:num w:numId="19" w16cid:durableId="13514474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7D"/>
    <w:rsid w:val="00002FF1"/>
    <w:rsid w:val="0001090D"/>
    <w:rsid w:val="000144BC"/>
    <w:rsid w:val="00025770"/>
    <w:rsid w:val="00037099"/>
    <w:rsid w:val="000521F3"/>
    <w:rsid w:val="000576B3"/>
    <w:rsid w:val="00082BD1"/>
    <w:rsid w:val="000E08CE"/>
    <w:rsid w:val="00101C64"/>
    <w:rsid w:val="001315DD"/>
    <w:rsid w:val="0014794D"/>
    <w:rsid w:val="00155BFB"/>
    <w:rsid w:val="00162648"/>
    <w:rsid w:val="001673C6"/>
    <w:rsid w:val="00174439"/>
    <w:rsid w:val="00187C9B"/>
    <w:rsid w:val="001D0837"/>
    <w:rsid w:val="001D2B90"/>
    <w:rsid w:val="00250BF9"/>
    <w:rsid w:val="002724D7"/>
    <w:rsid w:val="0027786F"/>
    <w:rsid w:val="002B7665"/>
    <w:rsid w:val="002C10AC"/>
    <w:rsid w:val="002C7D8E"/>
    <w:rsid w:val="00383316"/>
    <w:rsid w:val="003904D7"/>
    <w:rsid w:val="00396A1B"/>
    <w:rsid w:val="004017CF"/>
    <w:rsid w:val="0044009F"/>
    <w:rsid w:val="004670AB"/>
    <w:rsid w:val="004921E4"/>
    <w:rsid w:val="004A6EB0"/>
    <w:rsid w:val="004C1EF9"/>
    <w:rsid w:val="004C75C5"/>
    <w:rsid w:val="004E2B60"/>
    <w:rsid w:val="004E5D1C"/>
    <w:rsid w:val="00504FC1"/>
    <w:rsid w:val="00577439"/>
    <w:rsid w:val="00584267"/>
    <w:rsid w:val="005B46F6"/>
    <w:rsid w:val="005C0013"/>
    <w:rsid w:val="005D2DC5"/>
    <w:rsid w:val="00610D2E"/>
    <w:rsid w:val="00616629"/>
    <w:rsid w:val="006A699A"/>
    <w:rsid w:val="006C0F37"/>
    <w:rsid w:val="006D451C"/>
    <w:rsid w:val="007503B2"/>
    <w:rsid w:val="007659DF"/>
    <w:rsid w:val="007A08E5"/>
    <w:rsid w:val="008575E5"/>
    <w:rsid w:val="0085778C"/>
    <w:rsid w:val="00860FD2"/>
    <w:rsid w:val="00887FF9"/>
    <w:rsid w:val="008B4CCB"/>
    <w:rsid w:val="008C744D"/>
    <w:rsid w:val="008F5805"/>
    <w:rsid w:val="00925CBD"/>
    <w:rsid w:val="00942970"/>
    <w:rsid w:val="00975A98"/>
    <w:rsid w:val="00993E11"/>
    <w:rsid w:val="009A0C7D"/>
    <w:rsid w:val="009A6733"/>
    <w:rsid w:val="009E0369"/>
    <w:rsid w:val="00A912DC"/>
    <w:rsid w:val="00AA40CE"/>
    <w:rsid w:val="00AB26D1"/>
    <w:rsid w:val="00AC1B7A"/>
    <w:rsid w:val="00AF30C2"/>
    <w:rsid w:val="00B041B6"/>
    <w:rsid w:val="00B05508"/>
    <w:rsid w:val="00B14F6E"/>
    <w:rsid w:val="00B23660"/>
    <w:rsid w:val="00B23F9A"/>
    <w:rsid w:val="00B444C0"/>
    <w:rsid w:val="00B504E9"/>
    <w:rsid w:val="00B830D5"/>
    <w:rsid w:val="00BA1458"/>
    <w:rsid w:val="00BF6CCD"/>
    <w:rsid w:val="00C16785"/>
    <w:rsid w:val="00C56914"/>
    <w:rsid w:val="00C81E7A"/>
    <w:rsid w:val="00C84347"/>
    <w:rsid w:val="00CF5B0E"/>
    <w:rsid w:val="00D11B29"/>
    <w:rsid w:val="00D41506"/>
    <w:rsid w:val="00D56E09"/>
    <w:rsid w:val="00D830CB"/>
    <w:rsid w:val="00D9409A"/>
    <w:rsid w:val="00DB364F"/>
    <w:rsid w:val="00DB4E70"/>
    <w:rsid w:val="00DD5517"/>
    <w:rsid w:val="00E068A1"/>
    <w:rsid w:val="00E64926"/>
    <w:rsid w:val="00F45E86"/>
    <w:rsid w:val="00F51BE5"/>
    <w:rsid w:val="00F54B63"/>
    <w:rsid w:val="00F708BB"/>
    <w:rsid w:val="00F97E1E"/>
    <w:rsid w:val="00FC23FC"/>
    <w:rsid w:val="00FF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1048F"/>
  <w15:chartTrackingRefBased/>
  <w15:docId w15:val="{A164A6B5-C8A5-3E45-A21D-05B2EE5E2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1315DD"/>
  </w:style>
  <w:style w:type="paragraph" w:styleId="1">
    <w:name w:val="heading 1"/>
    <w:basedOn w:val="a0"/>
    <w:next w:val="a0"/>
    <w:link w:val="10"/>
    <w:uiPriority w:val="9"/>
    <w:rsid w:val="00101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rsid w:val="001315DD"/>
    <w:rPr>
      <w:b/>
      <w:bCs/>
    </w:rPr>
  </w:style>
  <w:style w:type="paragraph" w:customStyle="1" w:styleId="1-">
    <w:name w:val="1-Уровень"/>
    <w:basedOn w:val="a0"/>
    <w:next w:val="a0"/>
    <w:link w:val="1-0"/>
    <w:rsid w:val="001315DD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</w:rPr>
  </w:style>
  <w:style w:type="character" w:customStyle="1" w:styleId="1-0">
    <w:name w:val="1-Уровень Знак"/>
    <w:basedOn w:val="a1"/>
    <w:link w:val="1-"/>
    <w:rsid w:val="001315DD"/>
    <w:rPr>
      <w:rFonts w:ascii="Times New Roman" w:hAnsi="Times New Roman" w:cs="Times New Roman"/>
      <w:b/>
      <w:caps/>
      <w:sz w:val="32"/>
    </w:rPr>
  </w:style>
  <w:style w:type="paragraph" w:customStyle="1" w:styleId="a5">
    <w:name w:val="основной текст"/>
    <w:autoRedefine/>
    <w:qFormat/>
    <w:rsid w:val="00250BF9"/>
    <w:pPr>
      <w:keepLines/>
      <w:tabs>
        <w:tab w:val="left" w:pos="870"/>
        <w:tab w:val="left" w:pos="1041"/>
      </w:tabs>
      <w:spacing w:after="0" w:line="240" w:lineRule="auto"/>
    </w:pPr>
    <w:rPr>
      <w:rFonts w:ascii="Times New Roman" w:eastAsiaTheme="majorEastAsia" w:hAnsi="Times New Roman" w:cs="Times New Roman"/>
      <w:color w:val="000000" w:themeColor="text1"/>
    </w:rPr>
  </w:style>
  <w:style w:type="paragraph" w:customStyle="1" w:styleId="a6">
    <w:name w:val="Подпункт"/>
    <w:next w:val="a5"/>
    <w:link w:val="a7"/>
    <w:autoRedefine/>
    <w:qFormat/>
    <w:rsid w:val="009E0369"/>
    <w:pPr>
      <w:keepNext/>
      <w:keepLines/>
      <w:spacing w:after="8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101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No Spacing"/>
    <w:uiPriority w:val="1"/>
    <w:rsid w:val="00B444C0"/>
    <w:pPr>
      <w:spacing w:after="0" w:line="240" w:lineRule="auto"/>
    </w:pPr>
  </w:style>
  <w:style w:type="paragraph" w:customStyle="1" w:styleId="a9">
    <w:name w:val="Пункт"/>
    <w:next w:val="a6"/>
    <w:autoRedefine/>
    <w:qFormat/>
    <w:rsid w:val="00B23F9A"/>
    <w:pPr>
      <w:pageBreakBefore/>
      <w:spacing w:line="240" w:lineRule="auto"/>
      <w:jc w:val="center"/>
      <w:outlineLvl w:val="0"/>
    </w:pPr>
    <w:rPr>
      <w:rFonts w:ascii="Times New Roman" w:eastAsiaTheme="majorEastAsia" w:hAnsi="Times New Roman" w:cstheme="majorBidi"/>
      <w:bCs/>
      <w:caps/>
      <w:color w:val="000000" w:themeColor="text1"/>
      <w:sz w:val="32"/>
      <w:szCs w:val="32"/>
    </w:rPr>
  </w:style>
  <w:style w:type="character" w:customStyle="1" w:styleId="a7">
    <w:name w:val="Подпункт Знак"/>
    <w:basedOn w:val="a1"/>
    <w:link w:val="a6"/>
    <w:rsid w:val="009E036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a">
    <w:name w:val="header"/>
    <w:basedOn w:val="a0"/>
    <w:link w:val="ab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8B4CCB"/>
  </w:style>
  <w:style w:type="paragraph" w:styleId="ac">
    <w:name w:val="footer"/>
    <w:basedOn w:val="a0"/>
    <w:link w:val="ad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8B4CCB"/>
  </w:style>
  <w:style w:type="paragraph" w:customStyle="1" w:styleId="ae">
    <w:name w:val="Номера страниц"/>
    <w:link w:val="af"/>
    <w:rsid w:val="00942970"/>
    <w:pPr>
      <w:spacing w:after="0" w:line="240" w:lineRule="auto"/>
      <w:jc w:val="right"/>
    </w:pPr>
    <w:rPr>
      <w:rFonts w:ascii="Times New Roman" w:hAnsi="Times New Roman"/>
      <w:caps/>
      <w:color w:val="000000" w:themeColor="text1"/>
      <w:sz w:val="24"/>
    </w:rPr>
  </w:style>
  <w:style w:type="paragraph" w:customStyle="1" w:styleId="a">
    <w:name w:val="нумерация"/>
    <w:basedOn w:val="a5"/>
    <w:qFormat/>
    <w:rsid w:val="00942970"/>
    <w:pPr>
      <w:numPr>
        <w:numId w:val="6"/>
      </w:numPr>
    </w:pPr>
  </w:style>
  <w:style w:type="character" w:customStyle="1" w:styleId="af">
    <w:name w:val="Номера страниц Знак"/>
    <w:basedOn w:val="a1"/>
    <w:link w:val="ae"/>
    <w:rsid w:val="00942970"/>
    <w:rPr>
      <w:rFonts w:ascii="Times New Roman" w:hAnsi="Times New Roman"/>
      <w:caps/>
      <w:color w:val="000000" w:themeColor="text1"/>
      <w:sz w:val="24"/>
    </w:rPr>
  </w:style>
  <w:style w:type="table" w:styleId="af0">
    <w:name w:val="Table Grid"/>
    <w:basedOn w:val="a2"/>
    <w:uiPriority w:val="39"/>
    <w:rsid w:val="009E0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rmal (Web)"/>
    <w:basedOn w:val="a0"/>
    <w:uiPriority w:val="99"/>
    <w:unhideWhenUsed/>
    <w:rsid w:val="00616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List Paragraph"/>
    <w:basedOn w:val="a0"/>
    <w:uiPriority w:val="34"/>
    <w:rsid w:val="00925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8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93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4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5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1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9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3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9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8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1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2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1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8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6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6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5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6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4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4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4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2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2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9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7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3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2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2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8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22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6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9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47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4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1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7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1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3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9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1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2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5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4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9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3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kitakozlov/Downloads/titlepag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00D22-F8DD-4359-8E3B-D634BA5FC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titlepage.dotx</Template>
  <TotalTime>45</TotalTime>
  <Pages>4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Козлов</dc:creator>
  <cp:keywords/>
  <dc:description/>
  <cp:lastModifiedBy>Никита Козлов</cp:lastModifiedBy>
  <cp:revision>6</cp:revision>
  <cp:lastPrinted>2024-04-17T06:06:00Z</cp:lastPrinted>
  <dcterms:created xsi:type="dcterms:W3CDTF">2024-04-23T16:30:00Z</dcterms:created>
  <dcterms:modified xsi:type="dcterms:W3CDTF">2024-05-07T17:41:00Z</dcterms:modified>
</cp:coreProperties>
</file>