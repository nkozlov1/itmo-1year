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4E5D1C" w:rsidRDefault="009E03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4921E4">
        <w:rPr>
          <w:rFonts w:ascii="Times New Roman" w:hAnsi="Times New Roman" w:cs="Times New Roman"/>
          <w:b/>
          <w:sz w:val="28"/>
          <w:szCs w:val="28"/>
        </w:rPr>
        <w:t>3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975A98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4921E4">
        <w:rPr>
          <w:rFonts w:ascii="Times New Roman" w:hAnsi="Times New Roman" w:cs="Times New Roman"/>
          <w:sz w:val="24"/>
          <w:szCs w:val="24"/>
        </w:rPr>
        <w:t>4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AA40CE">
      <w:pPr>
        <w:pStyle w:val="a5"/>
      </w:pPr>
    </w:p>
    <w:p w:rsidR="00B23F9A" w:rsidRPr="00616629" w:rsidRDefault="009E0369" w:rsidP="00D830CB">
      <w:pPr>
        <w:pStyle w:val="a5"/>
        <w:numPr>
          <w:ilvl w:val="0"/>
          <w:numId w:val="7"/>
        </w:numPr>
        <w:jc w:val="left"/>
      </w:pPr>
      <w:r w:rsidRPr="00616629"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AA40CE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AA40CE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AA40CE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AA40CE">
            <w:pPr>
              <w:pStyle w:val="a5"/>
            </w:pPr>
            <w:r>
              <w:t>Комментарий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A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0011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0144BC" w:rsidRPr="000144BC" w:rsidRDefault="000144BC" w:rsidP="000144BC">
            <w:pPr>
              <w:pStyle w:val="a5"/>
            </w:pPr>
            <w:r>
              <w:t>Адрес текущего элемента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00D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00E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00F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3355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71BC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ABBA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63CD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37099" w:rsidRDefault="004921E4" w:rsidP="00AA40CE">
            <w:pPr>
              <w:pStyle w:val="a5"/>
              <w:rPr>
                <w:lang w:val="en-US"/>
              </w:rPr>
            </w:pP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FFFC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AA40CE" w:rsidRDefault="00AA40CE" w:rsidP="00AA40CE">
            <w:pPr>
              <w:pStyle w:val="a5"/>
            </w:pPr>
            <w:r>
              <w:t>Счетчик цикла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</w:p>
        </w:tc>
        <w:tc>
          <w:tcPr>
            <w:tcW w:w="4756" w:type="dxa"/>
          </w:tcPr>
          <w:p w:rsidR="004921E4" w:rsidRPr="000144BC" w:rsidRDefault="000144BC" w:rsidP="00AA40CE">
            <w:pPr>
              <w:pStyle w:val="a5"/>
            </w:pPr>
            <w:r>
              <w:t>Результат программы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F200</w:t>
            </w:r>
          </w:p>
        </w:tc>
        <w:tc>
          <w:tcPr>
            <w:tcW w:w="2544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4921E4" w:rsidRPr="004921E4" w:rsidRDefault="004921E4" w:rsidP="00AA40CE">
            <w:pPr>
              <w:pStyle w:val="a5"/>
            </w:pPr>
            <w:r>
              <w:rPr>
                <w:lang w:val="en-US"/>
              </w:rPr>
              <w:t>О</w:t>
            </w:r>
            <w:r>
              <w:t>чистка аккумулятора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480A</w:t>
            </w:r>
          </w:p>
        </w:tc>
        <w:tc>
          <w:tcPr>
            <w:tcW w:w="2544" w:type="dxa"/>
          </w:tcPr>
          <w:p w:rsidR="004921E4" w:rsidRDefault="004921E4" w:rsidP="00AA40CE">
            <w:pPr>
              <w:pStyle w:val="a5"/>
            </w:pPr>
            <w:r w:rsidRPr="004921E4">
              <w:t>ADD (00A)</w:t>
            </w:r>
          </w:p>
        </w:tc>
        <w:tc>
          <w:tcPr>
            <w:tcW w:w="4756" w:type="dxa"/>
          </w:tcPr>
          <w:p w:rsidR="004921E4" w:rsidRPr="00DB364F" w:rsidRDefault="004921E4" w:rsidP="00AA40CE">
            <w:pPr>
              <w:pStyle w:val="a5"/>
            </w:pPr>
            <w:r>
              <w:rPr>
                <w:lang w:val="en-US"/>
              </w:rPr>
              <w:tab/>
            </w:r>
            <w:r w:rsidRPr="004921E4">
              <w:t>В</w:t>
            </w:r>
            <w:r>
              <w:t xml:space="preserve"> аккумулятор добавляется </w:t>
            </w:r>
            <w:r w:rsidR="00DB364F">
              <w:t>значение</w:t>
            </w:r>
            <w:r>
              <w:t xml:space="preserve"> ячейки</w:t>
            </w:r>
            <w:r w:rsidRPr="004921E4">
              <w:t>, а</w:t>
            </w:r>
            <w:r>
              <w:t>дрес которой указан в ячейке 00A.</w:t>
            </w:r>
            <w:r w:rsidRPr="004921E4">
              <w:t xml:space="preserve"> </w:t>
            </w:r>
            <w:r w:rsidR="00DB364F">
              <w:t>Значение</w:t>
            </w:r>
            <w:r>
              <w:t xml:space="preserve"> ячейки </w:t>
            </w:r>
            <w:r w:rsidR="00DB364F">
              <w:t>0</w:t>
            </w:r>
            <w:r w:rsidR="00DB364F">
              <w:rPr>
                <w:lang w:val="en-US"/>
              </w:rPr>
              <w:t>0A</w:t>
            </w:r>
            <w:r w:rsidR="00DB364F">
              <w:t xml:space="preserve"> увеличивается на 1.</w:t>
            </w:r>
          </w:p>
        </w:tc>
      </w:tr>
      <w:tr w:rsidR="004921E4" w:rsidTr="009E0369">
        <w:tc>
          <w:tcPr>
            <w:tcW w:w="1517" w:type="dxa"/>
          </w:tcPr>
          <w:p w:rsidR="004921E4" w:rsidRPr="004921E4" w:rsidRDefault="004921E4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45" w:type="dxa"/>
          </w:tcPr>
          <w:p w:rsidR="004921E4" w:rsidRPr="004921E4" w:rsidRDefault="004921E4" w:rsidP="00AA40CE">
            <w:pPr>
              <w:pStyle w:val="a5"/>
            </w:pPr>
            <w:r w:rsidRPr="004921E4">
              <w:t>A01D</w:t>
            </w:r>
          </w:p>
        </w:tc>
        <w:tc>
          <w:tcPr>
            <w:tcW w:w="2544" w:type="dxa"/>
          </w:tcPr>
          <w:p w:rsidR="004921E4" w:rsidRDefault="00DB364F" w:rsidP="00AA40CE">
            <w:pPr>
              <w:pStyle w:val="a5"/>
            </w:pPr>
            <w:r w:rsidRPr="00DB364F">
              <w:t>BMI 01D</w:t>
            </w:r>
          </w:p>
        </w:tc>
        <w:tc>
          <w:tcPr>
            <w:tcW w:w="4756" w:type="dxa"/>
          </w:tcPr>
          <w:p w:rsidR="004921E4" w:rsidRPr="00DB364F" w:rsidRDefault="00DB364F" w:rsidP="00AA40CE">
            <w:pPr>
              <w:pStyle w:val="a5"/>
            </w:pPr>
            <w:r w:rsidRPr="00DB364F">
              <w:t>Е</w:t>
            </w:r>
            <w:r>
              <w:t>сли значение аккумулятора строго меньше 0</w:t>
            </w:r>
            <w:r w:rsidRPr="00DB364F">
              <w:t xml:space="preserve">, </w:t>
            </w:r>
            <w:r>
              <w:t xml:space="preserve">то значение </w:t>
            </w:r>
            <w:r>
              <w:rPr>
                <w:lang w:val="en-US"/>
              </w:rPr>
              <w:t>CK</w:t>
            </w:r>
            <w:r>
              <w:t xml:space="preserve"> присваивается </w:t>
            </w:r>
            <w:r w:rsidRPr="00DB364F">
              <w:t>01</w:t>
            </w:r>
            <w:r>
              <w:rPr>
                <w:lang w:val="en-US"/>
              </w:rPr>
              <w:t>D</w:t>
            </w:r>
            <w:r>
              <w:t xml:space="preserve"> (переход на ячейку 0</w:t>
            </w:r>
            <w:r w:rsidRPr="00DB364F">
              <w:t>1</w:t>
            </w:r>
            <w:r>
              <w:rPr>
                <w:lang w:val="en-US"/>
              </w:rPr>
              <w:t>D</w:t>
            </w:r>
            <w:r>
              <w:t xml:space="preserve">) 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F200</w:t>
            </w:r>
          </w:p>
        </w:tc>
        <w:tc>
          <w:tcPr>
            <w:tcW w:w="2544" w:type="dxa"/>
          </w:tcPr>
          <w:p w:rsidR="00DB364F" w:rsidRDefault="00DB364F" w:rsidP="00AA40CE">
            <w:pPr>
              <w:pStyle w:val="a5"/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DB364F" w:rsidRPr="004921E4" w:rsidRDefault="00DB364F" w:rsidP="00AA40CE">
            <w:pPr>
              <w:pStyle w:val="a5"/>
            </w:pPr>
            <w:r>
              <w:rPr>
                <w:lang w:val="en-US"/>
              </w:rPr>
              <w:t>О</w:t>
            </w:r>
            <w:r>
              <w:t>чистка аккумулятора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F800</w:t>
            </w:r>
          </w:p>
        </w:tc>
        <w:tc>
          <w:tcPr>
            <w:tcW w:w="2544" w:type="dxa"/>
          </w:tcPr>
          <w:p w:rsidR="00DB364F" w:rsidRDefault="00DB364F" w:rsidP="00AA40CE">
            <w:pPr>
              <w:pStyle w:val="a5"/>
            </w:pPr>
            <w:r w:rsidRPr="00DB364F">
              <w:t>INC</w:t>
            </w:r>
          </w:p>
        </w:tc>
        <w:tc>
          <w:tcPr>
            <w:tcW w:w="4756" w:type="dxa"/>
          </w:tcPr>
          <w:p w:rsidR="00DB364F" w:rsidRPr="00DB364F" w:rsidRDefault="00DB364F" w:rsidP="00AA40CE">
            <w:pPr>
              <w:pStyle w:val="a5"/>
              <w:rPr>
                <w:lang w:val="en-US"/>
              </w:rPr>
            </w:pPr>
            <w:r>
              <w:t>Увеличивает значение аккумулятора на 1</w:t>
            </w:r>
            <w:r>
              <w:rPr>
                <w:lang w:val="en-US"/>
              </w:rPr>
              <w:t>.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4015</w:t>
            </w:r>
          </w:p>
        </w:tc>
        <w:tc>
          <w:tcPr>
            <w:tcW w:w="2544" w:type="dxa"/>
          </w:tcPr>
          <w:p w:rsidR="00DB364F" w:rsidRDefault="00DB364F" w:rsidP="00AA40CE">
            <w:pPr>
              <w:pStyle w:val="a5"/>
            </w:pPr>
            <w:r w:rsidRPr="00DB364F">
              <w:t>ADD 015</w:t>
            </w:r>
          </w:p>
        </w:tc>
        <w:tc>
          <w:tcPr>
            <w:tcW w:w="4756" w:type="dxa"/>
          </w:tcPr>
          <w:p w:rsidR="00DB364F" w:rsidRPr="00DB364F" w:rsidRDefault="00DB364F" w:rsidP="00AA40CE">
            <w:pPr>
              <w:pStyle w:val="a5"/>
            </w:pPr>
            <w:r>
              <w:t xml:space="preserve">В аккумулятор записывается значение ячейки </w:t>
            </w:r>
            <w:r w:rsidRPr="00DB364F">
              <w:t>015.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3015</w:t>
            </w:r>
          </w:p>
        </w:tc>
        <w:tc>
          <w:tcPr>
            <w:tcW w:w="2544" w:type="dxa"/>
          </w:tcPr>
          <w:p w:rsidR="00DB364F" w:rsidRDefault="00DB364F" w:rsidP="00AA40CE">
            <w:pPr>
              <w:pStyle w:val="a5"/>
            </w:pPr>
            <w:r w:rsidRPr="00DB364F">
              <w:t>MOV 015</w:t>
            </w:r>
          </w:p>
        </w:tc>
        <w:tc>
          <w:tcPr>
            <w:tcW w:w="4756" w:type="dxa"/>
          </w:tcPr>
          <w:p w:rsidR="00DB364F" w:rsidRPr="00DB364F" w:rsidRDefault="00DB364F" w:rsidP="00AA40CE">
            <w:pPr>
              <w:pStyle w:val="a5"/>
            </w:pPr>
            <w:r>
              <w:t>Значение аккумулятора записывается в ячейку 0</w:t>
            </w:r>
            <w:r w:rsidRPr="00DB364F">
              <w:t>15.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0014</w:t>
            </w:r>
          </w:p>
        </w:tc>
        <w:tc>
          <w:tcPr>
            <w:tcW w:w="2544" w:type="dxa"/>
          </w:tcPr>
          <w:p w:rsidR="00DB364F" w:rsidRDefault="00DB364F" w:rsidP="00AA40CE">
            <w:pPr>
              <w:pStyle w:val="a5"/>
            </w:pPr>
            <w:r w:rsidRPr="00DB364F">
              <w:t>ISZ 014</w:t>
            </w:r>
          </w:p>
        </w:tc>
        <w:tc>
          <w:tcPr>
            <w:tcW w:w="4756" w:type="dxa"/>
          </w:tcPr>
          <w:p w:rsidR="00DB364F" w:rsidRPr="00DB364F" w:rsidRDefault="00DB364F" w:rsidP="00AA40CE">
            <w:pPr>
              <w:pStyle w:val="a5"/>
            </w:pPr>
            <w:r>
              <w:t>Значение ячейки 014 увеличивается на 1;</w:t>
            </w:r>
            <w:r w:rsidRPr="00DB364F">
              <w:t xml:space="preserve"> е</w:t>
            </w:r>
            <w:r>
              <w:t>сли оно отрицательно,</w:t>
            </w:r>
            <w:r w:rsidRPr="00DB364F">
              <w:t xml:space="preserve"> </w:t>
            </w:r>
            <w:r>
              <w:t>то выполняется следующая команда,</w:t>
            </w:r>
            <w:r w:rsidRPr="00DB364F">
              <w:t xml:space="preserve"> </w:t>
            </w:r>
            <w:r>
              <w:t>иначе команда через одну.</w:t>
            </w:r>
          </w:p>
        </w:tc>
      </w:tr>
      <w:tr w:rsidR="00DB364F" w:rsidTr="009E0369">
        <w:tc>
          <w:tcPr>
            <w:tcW w:w="1517" w:type="dxa"/>
          </w:tcPr>
          <w:p w:rsidR="00DB364F" w:rsidRPr="004921E4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C016</w:t>
            </w:r>
          </w:p>
        </w:tc>
        <w:tc>
          <w:tcPr>
            <w:tcW w:w="2544" w:type="dxa"/>
          </w:tcPr>
          <w:p w:rsidR="00DB364F" w:rsidRDefault="0014794D" w:rsidP="00AA40CE">
            <w:pPr>
              <w:pStyle w:val="a5"/>
            </w:pPr>
            <w:r w:rsidRPr="0014794D">
              <w:t>BR 016</w:t>
            </w:r>
          </w:p>
        </w:tc>
        <w:tc>
          <w:tcPr>
            <w:tcW w:w="4756" w:type="dxa"/>
          </w:tcPr>
          <w:p w:rsidR="00DB364F" w:rsidRPr="0014794D" w:rsidRDefault="0014794D" w:rsidP="00AA40CE">
            <w:pPr>
              <w:pStyle w:val="a5"/>
            </w:pPr>
            <w:r>
              <w:rPr>
                <w:lang w:val="en-US"/>
              </w:rPr>
              <w:t>Б</w:t>
            </w:r>
            <w:r>
              <w:t>безусловный переход на ячейку 016</w:t>
            </w:r>
          </w:p>
        </w:tc>
      </w:tr>
      <w:tr w:rsidR="00DB364F" w:rsidTr="009E0369">
        <w:tc>
          <w:tcPr>
            <w:tcW w:w="1517" w:type="dxa"/>
          </w:tcPr>
          <w:p w:rsidR="00DB364F" w:rsidRDefault="00DB364F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45" w:type="dxa"/>
          </w:tcPr>
          <w:p w:rsidR="00DB364F" w:rsidRPr="004921E4" w:rsidRDefault="00DB364F" w:rsidP="00AA40CE">
            <w:pPr>
              <w:pStyle w:val="a5"/>
            </w:pPr>
            <w:r w:rsidRPr="004921E4">
              <w:t>F000</w:t>
            </w:r>
          </w:p>
        </w:tc>
        <w:tc>
          <w:tcPr>
            <w:tcW w:w="2544" w:type="dxa"/>
          </w:tcPr>
          <w:p w:rsidR="00DB364F" w:rsidRPr="0014794D" w:rsidRDefault="0014794D" w:rsidP="00AA40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756" w:type="dxa"/>
          </w:tcPr>
          <w:p w:rsidR="00DB364F" w:rsidRPr="0014794D" w:rsidRDefault="0014794D" w:rsidP="00AA40CE">
            <w:pPr>
              <w:pStyle w:val="a5"/>
            </w:pPr>
            <w:r>
              <w:t>Остановка программы</w:t>
            </w:r>
          </w:p>
        </w:tc>
      </w:tr>
    </w:tbl>
    <w:p w:rsidR="00162648" w:rsidRDefault="00162648" w:rsidP="00AA40CE">
      <w:pPr>
        <w:pStyle w:val="a5"/>
      </w:pPr>
    </w:p>
    <w:p w:rsidR="00162648" w:rsidRDefault="00162648" w:rsidP="00D830CB">
      <w:pPr>
        <w:pStyle w:val="a5"/>
        <w:numPr>
          <w:ilvl w:val="0"/>
          <w:numId w:val="7"/>
        </w:numPr>
        <w:jc w:val="left"/>
      </w:pPr>
      <w:r>
        <w:t>Таблица трассировки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854"/>
        <w:gridCol w:w="1382"/>
        <w:gridCol w:w="943"/>
        <w:gridCol w:w="930"/>
        <w:gridCol w:w="998"/>
        <w:gridCol w:w="992"/>
        <w:gridCol w:w="850"/>
        <w:gridCol w:w="610"/>
        <w:gridCol w:w="1221"/>
        <w:gridCol w:w="1282"/>
      </w:tblGrid>
      <w:tr w:rsidR="00162648" w:rsidTr="00896A83">
        <w:tc>
          <w:tcPr>
            <w:tcW w:w="2236" w:type="dxa"/>
            <w:gridSpan w:val="2"/>
          </w:tcPr>
          <w:p w:rsidR="00162648" w:rsidRPr="00D56E09" w:rsidRDefault="00162648" w:rsidP="00AA40CE">
            <w:pPr>
              <w:pStyle w:val="a5"/>
            </w:pPr>
            <w:r>
              <w:t>Выполняемая команда.</w:t>
            </w:r>
          </w:p>
        </w:tc>
        <w:tc>
          <w:tcPr>
            <w:tcW w:w="5323" w:type="dxa"/>
            <w:gridSpan w:val="6"/>
          </w:tcPr>
          <w:p w:rsidR="00162648" w:rsidRDefault="00162648" w:rsidP="00AA40CE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503" w:type="dxa"/>
            <w:gridSpan w:val="2"/>
          </w:tcPr>
          <w:p w:rsidR="00162648" w:rsidRDefault="00162648" w:rsidP="00AA40CE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162648" w:rsidRPr="00D56E09" w:rsidTr="00896A83">
        <w:trPr>
          <w:trHeight w:val="409"/>
        </w:trPr>
        <w:tc>
          <w:tcPr>
            <w:tcW w:w="854" w:type="dxa"/>
          </w:tcPr>
          <w:p w:rsidR="00162648" w:rsidRPr="00D56E09" w:rsidRDefault="00162648" w:rsidP="00AA40CE">
            <w:pPr>
              <w:pStyle w:val="a5"/>
            </w:pPr>
            <w:r w:rsidRPr="00D56E09">
              <w:t>Адрес</w:t>
            </w:r>
          </w:p>
        </w:tc>
        <w:tc>
          <w:tcPr>
            <w:tcW w:w="1382" w:type="dxa"/>
          </w:tcPr>
          <w:p w:rsidR="00162648" w:rsidRPr="00D56E09" w:rsidRDefault="00162648" w:rsidP="00AA40CE">
            <w:pPr>
              <w:pStyle w:val="a5"/>
            </w:pPr>
            <w:r w:rsidRPr="00D56E09">
              <w:t>Код</w:t>
            </w:r>
          </w:p>
        </w:tc>
        <w:tc>
          <w:tcPr>
            <w:tcW w:w="943" w:type="dxa"/>
          </w:tcPr>
          <w:p w:rsidR="00162648" w:rsidRPr="00D56E09" w:rsidRDefault="00162648" w:rsidP="00AA40CE">
            <w:pPr>
              <w:pStyle w:val="a5"/>
            </w:pPr>
            <w:r w:rsidRPr="00D56E09">
              <w:t>СК</w:t>
            </w:r>
          </w:p>
        </w:tc>
        <w:tc>
          <w:tcPr>
            <w:tcW w:w="930" w:type="dxa"/>
          </w:tcPr>
          <w:p w:rsidR="00162648" w:rsidRPr="00D56E09" w:rsidRDefault="00162648" w:rsidP="00AA40CE">
            <w:pPr>
              <w:pStyle w:val="a5"/>
            </w:pPr>
            <w:r w:rsidRPr="00D56E09">
              <w:t>РА</w:t>
            </w:r>
          </w:p>
        </w:tc>
        <w:tc>
          <w:tcPr>
            <w:tcW w:w="998" w:type="dxa"/>
          </w:tcPr>
          <w:p w:rsidR="00162648" w:rsidRPr="00D56E09" w:rsidRDefault="00162648" w:rsidP="00AA40CE">
            <w:pPr>
              <w:pStyle w:val="a5"/>
            </w:pPr>
            <w:r w:rsidRPr="00D56E09">
              <w:t>РК</w:t>
            </w:r>
          </w:p>
        </w:tc>
        <w:tc>
          <w:tcPr>
            <w:tcW w:w="992" w:type="dxa"/>
          </w:tcPr>
          <w:p w:rsidR="00162648" w:rsidRPr="00D56E09" w:rsidRDefault="00162648" w:rsidP="00AA40CE">
            <w:pPr>
              <w:pStyle w:val="a5"/>
            </w:pPr>
            <w:r w:rsidRPr="00D56E09">
              <w:t>РД</w:t>
            </w:r>
          </w:p>
        </w:tc>
        <w:tc>
          <w:tcPr>
            <w:tcW w:w="850" w:type="dxa"/>
          </w:tcPr>
          <w:p w:rsidR="00162648" w:rsidRPr="00D56E09" w:rsidRDefault="00162648" w:rsidP="00AA40CE">
            <w:pPr>
              <w:pStyle w:val="a5"/>
              <w:rPr>
                <w:lang w:val="en-US"/>
              </w:rPr>
            </w:pPr>
            <w:r w:rsidRPr="00D56E09">
              <w:t>A</w:t>
            </w:r>
          </w:p>
        </w:tc>
        <w:tc>
          <w:tcPr>
            <w:tcW w:w="610" w:type="dxa"/>
          </w:tcPr>
          <w:p w:rsidR="00162648" w:rsidRPr="00D56E09" w:rsidRDefault="00162648" w:rsidP="00AA40CE">
            <w:pPr>
              <w:pStyle w:val="a5"/>
            </w:pPr>
            <w:r w:rsidRPr="00D56E09">
              <w:t>C</w:t>
            </w:r>
          </w:p>
        </w:tc>
        <w:tc>
          <w:tcPr>
            <w:tcW w:w="1221" w:type="dxa"/>
          </w:tcPr>
          <w:p w:rsidR="00162648" w:rsidRPr="00D56E09" w:rsidRDefault="00162648" w:rsidP="00AA40CE">
            <w:pPr>
              <w:pStyle w:val="a5"/>
            </w:pPr>
            <w:r w:rsidRPr="00D56E09">
              <w:t>Адрес</w:t>
            </w:r>
          </w:p>
        </w:tc>
        <w:tc>
          <w:tcPr>
            <w:tcW w:w="1282" w:type="dxa"/>
          </w:tcPr>
          <w:p w:rsidR="00162648" w:rsidRPr="00D56E09" w:rsidRDefault="00162648" w:rsidP="00AA40CE">
            <w:pPr>
              <w:pStyle w:val="a5"/>
            </w:pPr>
            <w:r w:rsidRPr="00D56E09">
              <w:t>Новый код</w:t>
            </w:r>
          </w:p>
        </w:tc>
      </w:tr>
    </w:tbl>
    <w:tbl>
      <w:tblPr>
        <w:tblW w:w="10065" w:type="dxa"/>
        <w:tblInd w:w="-7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95"/>
        <w:gridCol w:w="884"/>
        <w:gridCol w:w="992"/>
        <w:gridCol w:w="993"/>
        <w:gridCol w:w="992"/>
        <w:gridCol w:w="850"/>
        <w:gridCol w:w="685"/>
        <w:gridCol w:w="1158"/>
        <w:gridCol w:w="1276"/>
      </w:tblGrid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71BC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71BC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12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71BC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001B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01B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4015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01C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3015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3015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</w:tr>
      <w:tr w:rsidR="00D830CB" w:rsidTr="00D830CB">
        <w:trPr>
          <w:trHeight w:val="18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FFFD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ABBA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ABBA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13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ABBA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ABBA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FFFE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ABBA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63CD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63CD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63CD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001B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F800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01B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4015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001C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01C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3015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3015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</w:tr>
      <w:tr w:rsidR="00D830CB" w:rsidTr="00D830CB">
        <w:trPr>
          <w:trHeight w:val="18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F200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480A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15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A01D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</w:tr>
      <w:tr w:rsidR="00D830CB" w:rsidTr="00D830CB">
        <w:trPr>
          <w:trHeight w:val="165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01F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F000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001F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FFFF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  <w:r w:rsidRPr="00D830C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830CB" w:rsidRPr="00D830CB" w:rsidRDefault="00D830CB">
            <w:pPr>
              <w:pStyle w:val="af1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162648" w:rsidRDefault="00162648" w:rsidP="00AA40CE">
      <w:pPr>
        <w:pStyle w:val="a5"/>
      </w:pPr>
    </w:p>
    <w:p w:rsidR="00162648" w:rsidRDefault="00162648" w:rsidP="00AA40CE">
      <w:pPr>
        <w:pStyle w:val="a5"/>
      </w:pPr>
    </w:p>
    <w:p w:rsidR="00F97E1E" w:rsidRPr="00616629" w:rsidRDefault="00616629" w:rsidP="00D830CB">
      <w:pPr>
        <w:pStyle w:val="a5"/>
        <w:numPr>
          <w:ilvl w:val="0"/>
          <w:numId w:val="7"/>
        </w:numPr>
        <w:jc w:val="left"/>
      </w:pPr>
      <w:r w:rsidRPr="00616629">
        <w:t>Описание программы</w:t>
      </w:r>
    </w:p>
    <w:p w:rsidR="001D0837" w:rsidRPr="00B23660" w:rsidRDefault="00616629" w:rsidP="00616629">
      <w:pPr>
        <w:pStyle w:val="af1"/>
        <w:spacing w:after="0" w:afterAutospacing="0"/>
        <w:ind w:left="-717"/>
        <w:rPr>
          <w:sz w:val="28"/>
          <w:szCs w:val="28"/>
          <w:lang w:val="en-US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="000144BC" w:rsidRPr="000144BC">
        <w:rPr>
          <w:sz w:val="28"/>
          <w:szCs w:val="28"/>
        </w:rPr>
        <w:t>П</w:t>
      </w:r>
      <w:r w:rsidR="000144BC">
        <w:rPr>
          <w:sz w:val="28"/>
          <w:szCs w:val="28"/>
        </w:rPr>
        <w:t>рограмма является циклом,</w:t>
      </w:r>
      <w:r w:rsidR="000144BC" w:rsidRPr="000144BC">
        <w:rPr>
          <w:sz w:val="28"/>
          <w:szCs w:val="28"/>
        </w:rPr>
        <w:t xml:space="preserve"> </w:t>
      </w:r>
      <w:r w:rsidR="000144BC">
        <w:rPr>
          <w:sz w:val="28"/>
          <w:szCs w:val="28"/>
        </w:rPr>
        <w:t>который содержит 4 итерации</w:t>
      </w:r>
      <w:r w:rsidR="000144BC" w:rsidRPr="000144BC">
        <w:rPr>
          <w:sz w:val="28"/>
          <w:szCs w:val="28"/>
        </w:rPr>
        <w:t xml:space="preserve">. </w:t>
      </w:r>
      <w:r w:rsidR="000144BC">
        <w:rPr>
          <w:sz w:val="28"/>
          <w:szCs w:val="28"/>
        </w:rPr>
        <w:t>На каждой выбирается соответствующая ячейка память с помощью косвенной адресации</w:t>
      </w:r>
      <w:r w:rsidR="000144BC" w:rsidRPr="000144BC">
        <w:rPr>
          <w:sz w:val="28"/>
          <w:szCs w:val="28"/>
        </w:rPr>
        <w:t>,</w:t>
      </w:r>
      <w:r w:rsidR="000144BC">
        <w:rPr>
          <w:sz w:val="28"/>
          <w:szCs w:val="28"/>
        </w:rPr>
        <w:t xml:space="preserve"> и если </w:t>
      </w:r>
      <w:r w:rsidR="000521F3">
        <w:rPr>
          <w:sz w:val="28"/>
          <w:szCs w:val="28"/>
        </w:rPr>
        <w:t>этот элемент больше 0,</w:t>
      </w:r>
      <w:r w:rsidR="000521F3" w:rsidRPr="000521F3">
        <w:rPr>
          <w:sz w:val="28"/>
          <w:szCs w:val="28"/>
        </w:rPr>
        <w:t xml:space="preserve"> т</w:t>
      </w:r>
      <w:r w:rsidR="000521F3">
        <w:rPr>
          <w:sz w:val="28"/>
          <w:szCs w:val="28"/>
        </w:rPr>
        <w:t xml:space="preserve">о значение ячейки </w:t>
      </w:r>
      <w:r w:rsidR="000521F3" w:rsidRPr="000521F3">
        <w:rPr>
          <w:sz w:val="28"/>
          <w:szCs w:val="28"/>
        </w:rPr>
        <w:t xml:space="preserve">015 </w:t>
      </w:r>
      <w:r w:rsidR="000521F3">
        <w:rPr>
          <w:sz w:val="28"/>
          <w:szCs w:val="28"/>
        </w:rPr>
        <w:t>увеличивается на 1,</w:t>
      </w:r>
      <w:r w:rsidR="000521F3" w:rsidRPr="000521F3">
        <w:rPr>
          <w:sz w:val="28"/>
          <w:szCs w:val="28"/>
        </w:rPr>
        <w:t xml:space="preserve"> и</w:t>
      </w:r>
      <w:r w:rsidR="000521F3">
        <w:rPr>
          <w:sz w:val="28"/>
          <w:szCs w:val="28"/>
        </w:rPr>
        <w:t xml:space="preserve">наче </w:t>
      </w:r>
      <w:r w:rsidR="000521F3" w:rsidRPr="000521F3">
        <w:rPr>
          <w:sz w:val="28"/>
          <w:szCs w:val="28"/>
        </w:rPr>
        <w:t>п</w:t>
      </w:r>
      <w:r w:rsidR="000521F3">
        <w:rPr>
          <w:sz w:val="28"/>
          <w:szCs w:val="28"/>
        </w:rPr>
        <w:t>ереход к следующей итерации</w:t>
      </w:r>
      <w:r w:rsidR="000521F3" w:rsidRPr="000521F3">
        <w:rPr>
          <w:sz w:val="28"/>
          <w:szCs w:val="28"/>
        </w:rPr>
        <w:t xml:space="preserve">. </w:t>
      </w:r>
      <w:r w:rsidR="000521F3">
        <w:rPr>
          <w:sz w:val="28"/>
          <w:szCs w:val="28"/>
        </w:rPr>
        <w:t xml:space="preserve">Счетчик числа </w:t>
      </w:r>
      <w:r w:rsidR="00B23660">
        <w:rPr>
          <w:sz w:val="28"/>
          <w:szCs w:val="28"/>
        </w:rPr>
        <w:t>положительных</w:t>
      </w:r>
      <w:r w:rsidR="000521F3">
        <w:rPr>
          <w:sz w:val="28"/>
          <w:szCs w:val="28"/>
        </w:rPr>
        <w:t xml:space="preserve"> элементов</w:t>
      </w:r>
      <w:r w:rsidR="00B23660">
        <w:rPr>
          <w:sz w:val="28"/>
          <w:szCs w:val="28"/>
          <w:lang w:val="en-US"/>
        </w:rPr>
        <w:t>.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Данные находятся в ячейках </w:t>
      </w:r>
      <w:r w:rsidR="000144BC" w:rsidRPr="000144BC">
        <w:rPr>
          <w:sz w:val="28"/>
          <w:szCs w:val="28"/>
        </w:rPr>
        <w:t>011</w:t>
      </w:r>
      <w:r w:rsidRPr="00616629">
        <w:rPr>
          <w:sz w:val="28"/>
          <w:szCs w:val="28"/>
        </w:rPr>
        <w:t xml:space="preserve">, </w:t>
      </w:r>
      <w:r w:rsidR="000144BC" w:rsidRPr="000144BC">
        <w:rPr>
          <w:sz w:val="28"/>
          <w:szCs w:val="28"/>
        </w:rPr>
        <w:t>012</w:t>
      </w:r>
      <w:r w:rsidRPr="00616629">
        <w:rPr>
          <w:sz w:val="28"/>
          <w:szCs w:val="28"/>
        </w:rPr>
        <w:t xml:space="preserve">, </w:t>
      </w:r>
      <w:r w:rsidR="000144BC" w:rsidRPr="000144BC">
        <w:rPr>
          <w:sz w:val="28"/>
          <w:szCs w:val="28"/>
        </w:rPr>
        <w:t>013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Результат хранится в ячейке </w:t>
      </w:r>
      <w:r w:rsidR="00E64926" w:rsidRPr="00E64926">
        <w:rPr>
          <w:sz w:val="28"/>
          <w:szCs w:val="28"/>
        </w:rPr>
        <w:t>0</w:t>
      </w:r>
      <w:r w:rsidR="00E068A1" w:rsidRPr="000144BC">
        <w:rPr>
          <w:sz w:val="28"/>
          <w:szCs w:val="28"/>
        </w:rPr>
        <w:t>15.</w:t>
      </w:r>
      <w:r w:rsidRPr="00616629">
        <w:rPr>
          <w:sz w:val="28"/>
          <w:szCs w:val="28"/>
        </w:rPr>
        <w:t xml:space="preserve">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>Программа находится в ячейках памяти 01</w:t>
      </w:r>
      <w:r w:rsidR="00E068A1">
        <w:rPr>
          <w:sz w:val="28"/>
          <w:szCs w:val="28"/>
        </w:rPr>
        <w:t>6</w:t>
      </w:r>
      <w:r w:rsidRPr="00616629">
        <w:rPr>
          <w:sz w:val="28"/>
          <w:szCs w:val="28"/>
        </w:rPr>
        <w:t xml:space="preserve"> – </w:t>
      </w:r>
      <w:r w:rsidR="00E64926" w:rsidRPr="00E64926">
        <w:rPr>
          <w:sz w:val="28"/>
          <w:szCs w:val="28"/>
        </w:rPr>
        <w:t>0</w:t>
      </w:r>
      <w:r w:rsidR="00E068A1">
        <w:rPr>
          <w:sz w:val="28"/>
          <w:szCs w:val="28"/>
        </w:rPr>
        <w:t>1</w:t>
      </w:r>
      <w:r w:rsidR="00E068A1">
        <w:rPr>
          <w:sz w:val="28"/>
          <w:szCs w:val="28"/>
          <w:lang w:val="en-US"/>
        </w:rPr>
        <w:t>F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Исходные данные в ячейках</w:t>
      </w:r>
      <w:r w:rsidR="00E068A1">
        <w:rPr>
          <w:sz w:val="28"/>
          <w:szCs w:val="28"/>
          <w:lang w:val="en-US"/>
        </w:rPr>
        <w:t xml:space="preserve"> </w:t>
      </w:r>
      <w:r w:rsidR="000144BC">
        <w:rPr>
          <w:sz w:val="28"/>
          <w:szCs w:val="28"/>
        </w:rPr>
        <w:t>011</w:t>
      </w:r>
      <w:r w:rsidRPr="00616629">
        <w:rPr>
          <w:sz w:val="28"/>
          <w:szCs w:val="28"/>
        </w:rPr>
        <w:t>,</w:t>
      </w:r>
      <w:r w:rsidR="000144BC">
        <w:rPr>
          <w:sz w:val="28"/>
          <w:szCs w:val="28"/>
          <w:lang w:val="en-US"/>
        </w:rPr>
        <w:t xml:space="preserve"> </w:t>
      </w:r>
      <w:r w:rsidR="000144BC">
        <w:rPr>
          <w:sz w:val="28"/>
          <w:szCs w:val="28"/>
        </w:rPr>
        <w:t>012,</w:t>
      </w:r>
      <w:r w:rsidR="000144BC">
        <w:rPr>
          <w:sz w:val="28"/>
          <w:szCs w:val="28"/>
          <w:lang w:val="en-US"/>
        </w:rPr>
        <w:t xml:space="preserve"> 013</w:t>
      </w:r>
      <w:r w:rsidR="00E068A1">
        <w:rPr>
          <w:sz w:val="28"/>
          <w:szCs w:val="28"/>
          <w:lang w:val="en-US"/>
        </w:rPr>
        <w:t>.</w:t>
      </w:r>
      <w:r w:rsidRPr="00616629">
        <w:rPr>
          <w:sz w:val="28"/>
          <w:szCs w:val="28"/>
        </w:rPr>
        <w:br/>
        <w:t xml:space="preserve">Результат в ячейке </w:t>
      </w:r>
      <w:r w:rsidR="00E068A1">
        <w:rPr>
          <w:sz w:val="28"/>
          <w:szCs w:val="28"/>
        </w:rPr>
        <w:t>015</w:t>
      </w:r>
      <w:r w:rsidRPr="00616629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Pr="00E068A1" w:rsidRDefault="00616629" w:rsidP="00E068A1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 xml:space="preserve">команды – </w:t>
      </w:r>
      <w:r w:rsidR="00E068A1">
        <w:rPr>
          <w:sz w:val="28"/>
          <w:szCs w:val="28"/>
          <w:lang w:val="en-US"/>
        </w:rPr>
        <w:t>016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01F. </w:t>
      </w:r>
    </w:p>
    <w:sectPr w:rsidR="00616629" w:rsidRPr="00E068A1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4E70" w:rsidRDefault="00DB4E70" w:rsidP="008B4CCB">
      <w:pPr>
        <w:spacing w:after="0" w:line="240" w:lineRule="auto"/>
      </w:pPr>
      <w:r>
        <w:separator/>
      </w:r>
    </w:p>
  </w:endnote>
  <w:endnote w:type="continuationSeparator" w:id="0">
    <w:p w:rsidR="00DB4E70" w:rsidRDefault="00DB4E70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4E70" w:rsidRDefault="00DB4E70" w:rsidP="008B4CCB">
      <w:pPr>
        <w:spacing w:after="0" w:line="240" w:lineRule="auto"/>
      </w:pPr>
      <w:r>
        <w:separator/>
      </w:r>
    </w:p>
  </w:footnote>
  <w:footnote w:type="continuationSeparator" w:id="0">
    <w:p w:rsidR="00DB4E70" w:rsidRDefault="00DB4E70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4"/>
  </w:num>
  <w:num w:numId="2" w16cid:durableId="1586109905">
    <w:abstractNumId w:val="3"/>
  </w:num>
  <w:num w:numId="3" w16cid:durableId="1281570679">
    <w:abstractNumId w:val="4"/>
    <w:lvlOverride w:ilvl="0">
      <w:startOverride w:val="1"/>
    </w:lvlOverride>
  </w:num>
  <w:num w:numId="4" w16cid:durableId="1475440740">
    <w:abstractNumId w:val="2"/>
  </w:num>
  <w:num w:numId="5" w16cid:durableId="1370304009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1090D"/>
    <w:rsid w:val="000144BC"/>
    <w:rsid w:val="00025770"/>
    <w:rsid w:val="00037099"/>
    <w:rsid w:val="000521F3"/>
    <w:rsid w:val="00082BD1"/>
    <w:rsid w:val="00101C64"/>
    <w:rsid w:val="001315DD"/>
    <w:rsid w:val="0014794D"/>
    <w:rsid w:val="00155BFB"/>
    <w:rsid w:val="00162648"/>
    <w:rsid w:val="00174439"/>
    <w:rsid w:val="001D0837"/>
    <w:rsid w:val="002724D7"/>
    <w:rsid w:val="002C7D8E"/>
    <w:rsid w:val="00383316"/>
    <w:rsid w:val="004921E4"/>
    <w:rsid w:val="004C75C5"/>
    <w:rsid w:val="004E5D1C"/>
    <w:rsid w:val="005B46F6"/>
    <w:rsid w:val="005C0013"/>
    <w:rsid w:val="005D2DC5"/>
    <w:rsid w:val="00616629"/>
    <w:rsid w:val="007659DF"/>
    <w:rsid w:val="0085778C"/>
    <w:rsid w:val="00860FD2"/>
    <w:rsid w:val="008B4CCB"/>
    <w:rsid w:val="008C744D"/>
    <w:rsid w:val="008F5805"/>
    <w:rsid w:val="00942970"/>
    <w:rsid w:val="00975A98"/>
    <w:rsid w:val="009A0C7D"/>
    <w:rsid w:val="009E0369"/>
    <w:rsid w:val="00A912DC"/>
    <w:rsid w:val="00AA40CE"/>
    <w:rsid w:val="00AC1B7A"/>
    <w:rsid w:val="00AF30C2"/>
    <w:rsid w:val="00B041B6"/>
    <w:rsid w:val="00B05508"/>
    <w:rsid w:val="00B23660"/>
    <w:rsid w:val="00B23F9A"/>
    <w:rsid w:val="00B444C0"/>
    <w:rsid w:val="00B830D5"/>
    <w:rsid w:val="00BA1458"/>
    <w:rsid w:val="00BF6CCD"/>
    <w:rsid w:val="00C84347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F51BE5"/>
    <w:rsid w:val="00F54B63"/>
    <w:rsid w:val="00F708BB"/>
    <w:rsid w:val="00F97E1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01FC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AA40CE"/>
    <w:pPr>
      <w:keepLines/>
      <w:tabs>
        <w:tab w:val="left" w:pos="870"/>
        <w:tab w:val="left" w:pos="1041"/>
      </w:tabs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0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3</cp:revision>
  <cp:lastPrinted>2024-03-20T05:24:00Z</cp:lastPrinted>
  <dcterms:created xsi:type="dcterms:W3CDTF">2024-03-20T05:24:00Z</dcterms:created>
  <dcterms:modified xsi:type="dcterms:W3CDTF">2024-03-20T05:24:00Z</dcterms:modified>
</cp:coreProperties>
</file>