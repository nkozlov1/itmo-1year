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BE12E1" w:rsidRDefault="003F2FA8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9A0C7D" w:rsidRPr="009A0C7D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4A6EB0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504FC1" w:rsidRPr="004A6EB0">
        <w:rPr>
          <w:rFonts w:ascii="Times New Roman" w:hAnsi="Times New Roman" w:cs="Times New Roman"/>
          <w:sz w:val="24"/>
          <w:szCs w:val="24"/>
        </w:rPr>
        <w:t>3</w:t>
      </w:r>
    </w:p>
    <w:p w:rsidR="001315DD" w:rsidRPr="009A0C7D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A0C7D">
        <w:rPr>
          <w:rFonts w:ascii="Times New Roman" w:hAnsi="Times New Roman" w:cs="Times New Roman"/>
        </w:rPr>
        <w:t>M</w:t>
      </w:r>
      <w:r w:rsidR="009A0C7D" w:rsidRPr="009A0C7D">
        <w:rPr>
          <w:rFonts w:ascii="Times New Roman" w:hAnsi="Times New Roman" w:cs="Times New Roman"/>
        </w:rPr>
        <w:t>3105</w:t>
      </w:r>
    </w:p>
    <w:p w:rsidR="009A0C7D" w:rsidRPr="009A0C7D" w:rsidRDefault="009A0C7D" w:rsidP="009A0C7D">
      <w:pPr>
        <w:spacing w:after="240"/>
        <w:ind w:left="5670"/>
        <w:rPr>
          <w:rFonts w:ascii="Times New Roman" w:hAnsi="Times New Roman" w:cs="Times New Roman"/>
          <w:i/>
        </w:rPr>
      </w:pPr>
      <w:r w:rsidRPr="009A0C7D">
        <w:rPr>
          <w:rFonts w:ascii="Times New Roman" w:hAnsi="Times New Roman" w:cs="Times New Roman"/>
          <w:i/>
        </w:rPr>
        <w:t>К</w:t>
      </w:r>
      <w:r>
        <w:rPr>
          <w:rFonts w:ascii="Times New Roman" w:hAnsi="Times New Roman" w:cs="Times New Roman"/>
          <w:i/>
        </w:rPr>
        <w:t>озлов Никита Сергеевич</w:t>
      </w:r>
    </w:p>
    <w:p w:rsidR="001315DD" w:rsidRPr="00D628A8" w:rsidRDefault="001315DD" w:rsidP="009A0C7D">
      <w:pPr>
        <w:spacing w:after="24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9A0C7D" w:rsidRPr="009A0C7D" w:rsidRDefault="009A0C7D" w:rsidP="009A0C7D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Екатерина Дмитриевна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B23F9A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B23F9A">
        <w:rPr>
          <w:rFonts w:ascii="Times New Roman" w:hAnsi="Times New Roman" w:cs="Times New Roman"/>
        </w:rPr>
        <w:t>202</w:t>
      </w:r>
      <w:r w:rsidR="002C7D8E" w:rsidRPr="00B23F9A">
        <w:rPr>
          <w:rFonts w:ascii="Times New Roman" w:hAnsi="Times New Roman" w:cs="Times New Roman"/>
        </w:rPr>
        <w:t>4</w:t>
      </w:r>
      <w:r w:rsidRPr="00B23F9A">
        <w:rPr>
          <w:rFonts w:ascii="Times New Roman" w:hAnsi="Times New Roman" w:cs="Times New Roman"/>
        </w:rPr>
        <w:br w:type="page"/>
      </w:r>
    </w:p>
    <w:p w:rsidR="008F2E04" w:rsidRDefault="00B23F9A" w:rsidP="003F2FA8">
      <w:pPr>
        <w:pStyle w:val="a6"/>
        <w:rPr>
          <w:lang w:val="en-US"/>
        </w:rPr>
      </w:pPr>
      <w:r w:rsidRPr="009E0369">
        <w:lastRenderedPageBreak/>
        <w:t xml:space="preserve">Решение </w:t>
      </w:r>
      <w:r w:rsidR="00D830CB" w:rsidRPr="009E0369">
        <w:t>с комментариями</w:t>
      </w:r>
    </w:p>
    <w:p w:rsidR="003F2FA8" w:rsidRPr="003F2FA8" w:rsidRDefault="003F2FA8" w:rsidP="003F2FA8">
      <w:pPr>
        <w:pStyle w:val="a5"/>
        <w:jc w:val="left"/>
        <w:rPr>
          <w:lang w:val="en-US"/>
        </w:rPr>
      </w:pPr>
    </w:p>
    <w:p w:rsidR="00925404" w:rsidRDefault="00925404" w:rsidP="00925404">
      <w:pPr>
        <w:pStyle w:val="af2"/>
        <w:numPr>
          <w:ilvl w:val="0"/>
          <w:numId w:val="21"/>
        </w:numPr>
        <w:spacing w:after="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Микрокоманды цикла «ИСПОЛНЕНИЕ» команд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925404" w:rsidRDefault="00925404" w:rsidP="00925404">
      <w:pPr>
        <w:pStyle w:val="af2"/>
        <w:spacing w:after="80"/>
        <w:ind w:left="-71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Команда 7X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</w:t>
      </w:r>
      <w:r w:rsidRPr="009254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сравнение аккумулятора и ячейки памяти (М – </w:t>
      </w:r>
      <w:r w:rsidRPr="00925404">
        <w:rPr>
          <w:rFonts w:ascii="Times New Roman" w:eastAsiaTheme="minorEastAsia" w:hAnsi="Times New Roman" w:cs="Times New Roman"/>
          <w:sz w:val="28"/>
          <w:szCs w:val="28"/>
        </w:rPr>
        <w:t>А, Б</w:t>
      </w:r>
      <w:r>
        <w:rPr>
          <w:rFonts w:ascii="Times New Roman" w:eastAsiaTheme="minorEastAsia" w:hAnsi="Times New Roman" w:cs="Times New Roman"/>
          <w:sz w:val="28"/>
          <w:szCs w:val="28"/>
        </w:rPr>
        <w:t>Р =&gt;</w:t>
      </w:r>
      <w:r w:rsidRPr="00925404">
        <w:rPr>
          <w:rFonts w:ascii="Times New Roman" w:eastAsiaTheme="minorEastAsia" w:hAnsi="Times New Roman" w:cs="Times New Roman"/>
          <w:sz w:val="28"/>
          <w:szCs w:val="28"/>
        </w:rPr>
        <w:t xml:space="preserve"> С,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254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759"/>
        <w:gridCol w:w="2922"/>
        <w:gridCol w:w="4718"/>
      </w:tblGrid>
      <w:tr w:rsidR="00925404" w:rsidTr="00B55816">
        <w:tc>
          <w:tcPr>
            <w:tcW w:w="1759" w:type="dxa"/>
          </w:tcPr>
          <w:p w:rsidR="00925404" w:rsidRPr="00B55816" w:rsidRDefault="00925404" w:rsidP="00925404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Адрес микрокоманды</w:t>
            </w:r>
          </w:p>
        </w:tc>
        <w:tc>
          <w:tcPr>
            <w:tcW w:w="2922" w:type="dxa"/>
          </w:tcPr>
          <w:p w:rsidR="00925404" w:rsidRPr="00B55816" w:rsidRDefault="00925404" w:rsidP="00925404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Микрокоманда</w:t>
            </w:r>
          </w:p>
        </w:tc>
        <w:tc>
          <w:tcPr>
            <w:tcW w:w="4718" w:type="dxa"/>
          </w:tcPr>
          <w:p w:rsidR="00925404" w:rsidRPr="00B55816" w:rsidRDefault="00925404" w:rsidP="00925404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Комментарий</w:t>
            </w:r>
          </w:p>
        </w:tc>
      </w:tr>
      <w:tr w:rsidR="00925404" w:rsidTr="00B55816">
        <w:tc>
          <w:tcPr>
            <w:tcW w:w="1759" w:type="dxa"/>
          </w:tcPr>
          <w:p w:rsidR="00925404" w:rsidRPr="00B55816" w:rsidRDefault="00925404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B55816">
              <w:rPr>
                <w:rFonts w:ascii="Times New Roman" w:eastAsiaTheme="minorEastAsia" w:hAnsi="Times New Roman" w:cs="Times New Roman"/>
              </w:rPr>
              <w:t>B0</w:t>
            </w:r>
          </w:p>
        </w:tc>
        <w:tc>
          <w:tcPr>
            <w:tcW w:w="2922" w:type="dxa"/>
          </w:tcPr>
          <w:p w:rsidR="00925404" w:rsidRDefault="00B55816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B55816">
              <w:rPr>
                <w:rFonts w:ascii="Times New Roman" w:eastAsiaTheme="minorEastAsia" w:hAnsi="Times New Roman" w:cs="Times New Roman"/>
                <w:lang w:val="en-US"/>
              </w:rPr>
              <w:t>1150</w:t>
            </w:r>
          </w:p>
          <w:p w:rsidR="00B55816" w:rsidRPr="00B55816" w:rsidRDefault="00B55816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0001000101010000</w:t>
            </w:r>
          </w:p>
        </w:tc>
        <w:tc>
          <w:tcPr>
            <w:tcW w:w="4718" w:type="dxa"/>
          </w:tcPr>
          <w:p w:rsidR="00925404" w:rsidRDefault="00B55816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B55816">
              <w:rPr>
                <w:rFonts w:ascii="Times New Roman" w:eastAsiaTheme="minorEastAsia" w:hAnsi="Times New Roman" w:cs="Times New Roman"/>
              </w:rPr>
              <w:t>Б</w:t>
            </w:r>
            <w:r>
              <w:rPr>
                <w:rFonts w:ascii="Times New Roman" w:eastAsiaTheme="minorEastAsia" w:hAnsi="Times New Roman" w:cs="Times New Roman"/>
              </w:rPr>
              <w:t xml:space="preserve">Р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= !A</w:t>
            </w:r>
            <w:proofErr w:type="gramEnd"/>
            <w:r w:rsidRPr="00B55816">
              <w:rPr>
                <w:rFonts w:ascii="Times New Roman" w:eastAsiaTheme="minorEastAsia" w:hAnsi="Times New Roman" w:cs="Times New Roman"/>
              </w:rPr>
              <w:t>+Р</w:t>
            </w:r>
            <w:r>
              <w:rPr>
                <w:rFonts w:ascii="Times New Roman" w:eastAsiaTheme="minorEastAsia" w:hAnsi="Times New Roman" w:cs="Times New Roman"/>
              </w:rPr>
              <w:t>Д+1(БР = РД - А)</w:t>
            </w:r>
          </w:p>
          <w:p w:rsidR="00B55816" w:rsidRPr="00B55816" w:rsidRDefault="00B55816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Слева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подается  А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,</w:t>
            </w:r>
            <w:r w:rsidRPr="00B55816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справа РД</w:t>
            </w:r>
            <w:r w:rsidRPr="00B55816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затем в буферный регистр записывается сложение РД с А в доп. коде</w:t>
            </w:r>
            <w:r w:rsidRPr="00B55816">
              <w:rPr>
                <w:rFonts w:ascii="Times New Roman" w:eastAsiaTheme="minorEastAsia" w:hAnsi="Times New Roman" w:cs="Times New Roman"/>
              </w:rPr>
              <w:t>.</w:t>
            </w:r>
          </w:p>
          <w:p w:rsidR="00B55816" w:rsidRPr="00B55816" w:rsidRDefault="00B55816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925404" w:rsidTr="00B55816">
        <w:tc>
          <w:tcPr>
            <w:tcW w:w="1759" w:type="dxa"/>
          </w:tcPr>
          <w:p w:rsidR="00925404" w:rsidRPr="00B55816" w:rsidRDefault="00925404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B55816">
              <w:rPr>
                <w:rFonts w:ascii="Times New Roman" w:eastAsiaTheme="minorEastAsia" w:hAnsi="Times New Roman" w:cs="Times New Roman"/>
                <w:lang w:val="en-US"/>
              </w:rPr>
              <w:t>B1</w:t>
            </w:r>
          </w:p>
        </w:tc>
        <w:tc>
          <w:tcPr>
            <w:tcW w:w="2922" w:type="dxa"/>
          </w:tcPr>
          <w:p w:rsidR="00925404" w:rsidRDefault="00B55816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4070</w:t>
            </w:r>
          </w:p>
          <w:p w:rsidR="00B55816" w:rsidRPr="00B55816" w:rsidRDefault="00B55816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0100000001110000</w:t>
            </w:r>
          </w:p>
        </w:tc>
        <w:tc>
          <w:tcPr>
            <w:tcW w:w="4718" w:type="dxa"/>
          </w:tcPr>
          <w:p w:rsidR="00925404" w:rsidRDefault="00B55816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С = Б [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0],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N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= Б</w:t>
            </w:r>
            <w:r>
              <w:rPr>
                <w:rFonts w:ascii="Times New Roman" w:eastAsiaTheme="minorEastAsia" w:hAnsi="Times New Roman" w:cs="Times New Roman"/>
              </w:rPr>
              <w:t xml:space="preserve">Р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&lt; 0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, Z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</w:rPr>
              <w:t>БР == 0</w:t>
            </w:r>
          </w:p>
          <w:p w:rsidR="005C28A1" w:rsidRPr="005C28A1" w:rsidRDefault="005C28A1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5C28A1">
              <w:rPr>
                <w:rFonts w:ascii="Times New Roman" w:eastAsiaTheme="minorEastAsia" w:hAnsi="Times New Roman" w:cs="Times New Roman"/>
              </w:rPr>
              <w:t>Б</w:t>
            </w:r>
            <w:r>
              <w:rPr>
                <w:rFonts w:ascii="Times New Roman" w:eastAsiaTheme="minorEastAsia" w:hAnsi="Times New Roman" w:cs="Times New Roman"/>
              </w:rPr>
              <w:t>уферный регистр проверяется на отрицательность: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в С записывается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1</w:t>
            </w:r>
            <w:r>
              <w:rPr>
                <w:rFonts w:ascii="Times New Roman" w:eastAsiaTheme="minorEastAsia" w:hAnsi="Times New Roman" w:cs="Times New Roman"/>
              </w:rPr>
              <w:t xml:space="preserve"> если переполнение,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в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N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з</w:t>
            </w:r>
            <w:r>
              <w:rPr>
                <w:rFonts w:ascii="Times New Roman" w:eastAsiaTheme="minorEastAsia" w:hAnsi="Times New Roman" w:cs="Times New Roman"/>
              </w:rPr>
              <w:t xml:space="preserve">аписывается знак числа из </w:t>
            </w:r>
            <w:r w:rsidRPr="005C28A1">
              <w:rPr>
                <w:rFonts w:ascii="Times New Roman" w:eastAsiaTheme="minorEastAsia" w:hAnsi="Times New Roman" w:cs="Times New Roman"/>
              </w:rPr>
              <w:t>Б</w:t>
            </w:r>
            <w:r>
              <w:rPr>
                <w:rFonts w:ascii="Times New Roman" w:eastAsiaTheme="minorEastAsia" w:hAnsi="Times New Roman" w:cs="Times New Roman"/>
              </w:rPr>
              <w:t>Р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 xml:space="preserve">в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Z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з</w:t>
            </w:r>
            <w:r>
              <w:rPr>
                <w:rFonts w:ascii="Times New Roman" w:eastAsiaTheme="minorEastAsia" w:hAnsi="Times New Roman" w:cs="Times New Roman"/>
              </w:rPr>
              <w:t>аписывается 1 если БР стало 0.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Число из БР никуда не пересылается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.</w:t>
            </w:r>
          </w:p>
        </w:tc>
      </w:tr>
      <w:tr w:rsidR="00925404" w:rsidRPr="005C28A1" w:rsidTr="00B55816">
        <w:tc>
          <w:tcPr>
            <w:tcW w:w="1759" w:type="dxa"/>
          </w:tcPr>
          <w:p w:rsidR="00925404" w:rsidRPr="00B55816" w:rsidRDefault="00925404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B55816">
              <w:rPr>
                <w:rFonts w:ascii="Times New Roman" w:eastAsiaTheme="minorEastAsia" w:hAnsi="Times New Roman" w:cs="Times New Roman"/>
                <w:lang w:val="en-US"/>
              </w:rPr>
              <w:t>B2</w:t>
            </w:r>
          </w:p>
        </w:tc>
        <w:tc>
          <w:tcPr>
            <w:tcW w:w="2922" w:type="dxa"/>
          </w:tcPr>
          <w:p w:rsidR="00925404" w:rsidRDefault="005C28A1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838F</w:t>
            </w:r>
          </w:p>
          <w:p w:rsidR="005C28A1" w:rsidRPr="005C28A1" w:rsidRDefault="005C28A1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00001110001111</w:t>
            </w:r>
          </w:p>
        </w:tc>
        <w:tc>
          <w:tcPr>
            <w:tcW w:w="4718" w:type="dxa"/>
          </w:tcPr>
          <w:p w:rsidR="00925404" w:rsidRPr="00BE12E1" w:rsidRDefault="005C28A1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If</w:t>
            </w:r>
            <w:r w:rsidRPr="00BE12E1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US"/>
              </w:rPr>
              <w:t>PC</w:t>
            </w:r>
            <w:r w:rsidRPr="00BE12E1">
              <w:rPr>
                <w:rFonts w:ascii="Times New Roman" w:eastAsiaTheme="minorEastAsia" w:hAnsi="Times New Roman" w:cs="Times New Roman"/>
              </w:rPr>
              <w:t>[</w:t>
            </w:r>
            <w:proofErr w:type="gramEnd"/>
            <w:r w:rsidRPr="00BE12E1">
              <w:rPr>
                <w:rFonts w:ascii="Times New Roman" w:eastAsiaTheme="minorEastAsia" w:hAnsi="Times New Roman" w:cs="Times New Roman"/>
              </w:rPr>
              <w:t xml:space="preserve">3] == 0: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GOTO</w:t>
            </w:r>
            <w:r w:rsidRPr="00BE12E1">
              <w:rPr>
                <w:rFonts w:ascii="Times New Roman" w:eastAsiaTheme="minorEastAsia" w:hAnsi="Times New Roman" w:cs="Times New Roman"/>
              </w:rPr>
              <w:t xml:space="preserve"> 008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F</w:t>
            </w:r>
          </w:p>
          <w:p w:rsidR="005C28A1" w:rsidRPr="005C28A1" w:rsidRDefault="005C28A1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Переходим к микрокомандам,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которые завершают исполнение команды.</w:t>
            </w:r>
          </w:p>
        </w:tc>
      </w:tr>
    </w:tbl>
    <w:p w:rsidR="00925404" w:rsidRDefault="00925404" w:rsidP="00925404">
      <w:pPr>
        <w:pStyle w:val="af2"/>
        <w:spacing w:after="80"/>
        <w:ind w:left="-717"/>
        <w:rPr>
          <w:rFonts w:ascii="Times New Roman" w:eastAsiaTheme="minorEastAsia" w:hAnsi="Times New Roman" w:cs="Times New Roman"/>
          <w:sz w:val="28"/>
          <w:szCs w:val="28"/>
        </w:rPr>
      </w:pPr>
    </w:p>
    <w:p w:rsidR="005C28A1" w:rsidRPr="005C28A1" w:rsidRDefault="005C28A1" w:rsidP="00925404">
      <w:pPr>
        <w:pStyle w:val="af2"/>
        <w:spacing w:after="80"/>
        <w:ind w:left="-71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Команда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DXXX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переход по адресу из Р</w:t>
      </w:r>
      <w:r w:rsidRPr="005C28A1">
        <w:rPr>
          <w:rFonts w:ascii="Times New Roman" w:eastAsiaTheme="minorEastAsia" w:hAnsi="Times New Roman" w:cs="Times New Roman"/>
          <w:sz w:val="28"/>
          <w:szCs w:val="28"/>
        </w:rPr>
        <w:t>Д, 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  <w:r w:rsidRPr="005C28A1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C28A1">
        <w:rPr>
          <w:rFonts w:ascii="Times New Roman" w:eastAsiaTheme="minorEastAsia" w:hAnsi="Times New Roman" w:cs="Times New Roman"/>
          <w:sz w:val="28"/>
          <w:szCs w:val="28"/>
        </w:rPr>
        <w:t>16383</w:t>
      </w:r>
      <w:r w:rsidR="008B6399">
        <w:rPr>
          <w:rFonts w:ascii="Times New Roman" w:eastAsiaTheme="minorEastAsia" w:hAnsi="Times New Roman" w:cs="Times New Roman"/>
          <w:sz w:val="28"/>
          <w:szCs w:val="28"/>
        </w:rPr>
        <w:t>(2</w:t>
      </w:r>
      <w:r w:rsidR="008B63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14 </w:t>
      </w:r>
      <w:r w:rsidR="008B6399">
        <w:rPr>
          <w:rFonts w:ascii="Times New Roman" w:eastAsiaTheme="minorEastAsia" w:hAnsi="Times New Roman" w:cs="Times New Roman"/>
          <w:sz w:val="28"/>
          <w:szCs w:val="28"/>
        </w:rPr>
        <w:t>- 1)</w:t>
      </w:r>
      <w:r w:rsidRPr="005C28A1">
        <w:rPr>
          <w:rFonts w:ascii="Times New Roman" w:eastAsiaTheme="minorEastAsia" w:hAnsi="Times New Roman" w:cs="Times New Roman"/>
          <w:sz w:val="28"/>
          <w:szCs w:val="28"/>
        </w:rPr>
        <w:t>(е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C28A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C28A1">
        <w:rPr>
          <w:rFonts w:ascii="Times New Roman" w:eastAsiaTheme="minorEastAsia" w:hAnsi="Times New Roman" w:cs="Times New Roman"/>
          <w:sz w:val="28"/>
          <w:szCs w:val="28"/>
        </w:rPr>
        <w:t>0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15 бит равен 1)</w:t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759"/>
        <w:gridCol w:w="2922"/>
        <w:gridCol w:w="4718"/>
      </w:tblGrid>
      <w:tr w:rsidR="005C28A1" w:rsidRPr="00B55816" w:rsidTr="00B83D75">
        <w:tc>
          <w:tcPr>
            <w:tcW w:w="1759" w:type="dxa"/>
          </w:tcPr>
          <w:p w:rsidR="005C28A1" w:rsidRPr="00B55816" w:rsidRDefault="005C28A1" w:rsidP="00B83D75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Адрес микрокоманды</w:t>
            </w:r>
          </w:p>
        </w:tc>
        <w:tc>
          <w:tcPr>
            <w:tcW w:w="2922" w:type="dxa"/>
          </w:tcPr>
          <w:p w:rsidR="005C28A1" w:rsidRPr="00B55816" w:rsidRDefault="005C28A1" w:rsidP="00B83D75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Микрокоманда</w:t>
            </w:r>
          </w:p>
        </w:tc>
        <w:tc>
          <w:tcPr>
            <w:tcW w:w="4718" w:type="dxa"/>
          </w:tcPr>
          <w:p w:rsidR="005C28A1" w:rsidRPr="00B55816" w:rsidRDefault="005C28A1" w:rsidP="00B83D75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Комментарий</w:t>
            </w:r>
          </w:p>
        </w:tc>
      </w:tr>
      <w:tr w:rsidR="005C28A1" w:rsidRPr="00B55816" w:rsidTr="00B83D75">
        <w:tc>
          <w:tcPr>
            <w:tcW w:w="1759" w:type="dxa"/>
          </w:tcPr>
          <w:p w:rsidR="005C28A1" w:rsidRPr="00B55816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D</w:t>
            </w:r>
            <w:r w:rsidRPr="00B5581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2922" w:type="dxa"/>
          </w:tcPr>
          <w:p w:rsidR="005C28A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C28F</w:t>
            </w:r>
          </w:p>
          <w:p w:rsidR="005C28A1" w:rsidRPr="00B55816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1100001010001111</w:t>
            </w:r>
          </w:p>
        </w:tc>
        <w:tc>
          <w:tcPr>
            <w:tcW w:w="4718" w:type="dxa"/>
          </w:tcPr>
          <w:p w:rsidR="005C28A1" w:rsidRPr="00BE12E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If</w:t>
            </w:r>
            <w:r w:rsidRPr="00BE12E1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US"/>
              </w:rPr>
              <w:t>PC</w:t>
            </w:r>
            <w:r w:rsidRPr="00BE12E1">
              <w:rPr>
                <w:rFonts w:ascii="Times New Roman" w:eastAsiaTheme="minorEastAsia" w:hAnsi="Times New Roman" w:cs="Times New Roman"/>
              </w:rPr>
              <w:t>[</w:t>
            </w:r>
            <w:proofErr w:type="gramEnd"/>
            <w:r w:rsidRPr="00BE12E1">
              <w:rPr>
                <w:rFonts w:ascii="Times New Roman" w:eastAsiaTheme="minorEastAsia" w:hAnsi="Times New Roman" w:cs="Times New Roman"/>
              </w:rPr>
              <w:t xml:space="preserve">2] == 1: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GOTO</w:t>
            </w:r>
            <w:r w:rsidRPr="00BE12E1">
              <w:rPr>
                <w:rFonts w:ascii="Times New Roman" w:eastAsiaTheme="minorEastAsia" w:hAnsi="Times New Roman" w:cs="Times New Roman"/>
              </w:rPr>
              <w:t xml:space="preserve"> 08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F</w:t>
            </w:r>
          </w:p>
          <w:p w:rsidR="005C28A1" w:rsidRPr="00BE12E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</w:p>
          <w:p w:rsidR="005C28A1" w:rsidRPr="00B55816" w:rsidRDefault="005C28A1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Если аккумулятор меньше 0(регистр N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р</w:t>
            </w:r>
            <w:r>
              <w:rPr>
                <w:rFonts w:ascii="Times New Roman" w:eastAsiaTheme="minorEastAsia" w:hAnsi="Times New Roman" w:cs="Times New Roman"/>
              </w:rPr>
              <w:t>авен 1)</w:t>
            </w:r>
            <w:r w:rsidR="008B6399">
              <w:rPr>
                <w:rFonts w:ascii="Times New Roman" w:eastAsiaTheme="minorEastAsia" w:hAnsi="Times New Roman" w:cs="Times New Roman"/>
              </w:rPr>
              <w:t>,</w:t>
            </w:r>
            <w:r w:rsidR="008B6399" w:rsidRPr="008B6399">
              <w:rPr>
                <w:rFonts w:ascii="Times New Roman" w:eastAsiaTheme="minorEastAsia" w:hAnsi="Times New Roman" w:cs="Times New Roman"/>
              </w:rPr>
              <w:t xml:space="preserve"> т</w:t>
            </w:r>
            <w:r w:rsidR="008B6399">
              <w:rPr>
                <w:rFonts w:ascii="Times New Roman" w:eastAsiaTheme="minorEastAsia" w:hAnsi="Times New Roman" w:cs="Times New Roman"/>
              </w:rPr>
              <w:t>о завершение выполнения команды</w:t>
            </w:r>
          </w:p>
        </w:tc>
      </w:tr>
      <w:tr w:rsidR="005C28A1" w:rsidRPr="005C28A1" w:rsidTr="00B83D75">
        <w:tc>
          <w:tcPr>
            <w:tcW w:w="1759" w:type="dxa"/>
          </w:tcPr>
          <w:p w:rsidR="005C28A1" w:rsidRPr="00B55816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D</w:t>
            </w:r>
            <w:r w:rsidRPr="00B55816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2922" w:type="dxa"/>
          </w:tcPr>
          <w:p w:rsidR="005C28A1" w:rsidRPr="005C28A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BE8F</w:t>
            </w:r>
          </w:p>
          <w:p w:rsidR="005C28A1" w:rsidRPr="005C28A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1011111010001111</w:t>
            </w:r>
          </w:p>
        </w:tc>
        <w:tc>
          <w:tcPr>
            <w:tcW w:w="4718" w:type="dxa"/>
          </w:tcPr>
          <w:p w:rsidR="008B6399" w:rsidRPr="008B6399" w:rsidRDefault="008B6399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If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А</w:t>
            </w:r>
            <w:r w:rsidRPr="008B6399">
              <w:rPr>
                <w:rFonts w:ascii="Times New Roman" w:eastAsiaTheme="minorEastAsia" w:hAnsi="Times New Roman" w:cs="Times New Roman"/>
              </w:rPr>
              <w:t>[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14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] == </w:t>
            </w:r>
            <w:r>
              <w:rPr>
                <w:rFonts w:ascii="Times New Roman" w:eastAsiaTheme="minorEastAsia" w:hAnsi="Times New Roman" w:cs="Times New Roman"/>
              </w:rPr>
              <w:t>0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: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GOTO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 08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F</w:t>
            </w:r>
          </w:p>
          <w:p w:rsidR="008B6399" w:rsidRPr="008B6399" w:rsidRDefault="008B6399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</w:p>
          <w:p w:rsidR="005C28A1" w:rsidRPr="008B6399" w:rsidRDefault="008B6399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Если у аккумулятора 15 бит равен 0,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 т</w:t>
            </w:r>
            <w:r>
              <w:rPr>
                <w:rFonts w:ascii="Times New Roman" w:eastAsiaTheme="minorEastAsia" w:hAnsi="Times New Roman" w:cs="Times New Roman"/>
              </w:rPr>
              <w:t>о завершение выполнения команды.</w:t>
            </w:r>
          </w:p>
        </w:tc>
      </w:tr>
      <w:tr w:rsidR="005C28A1" w:rsidRPr="005C28A1" w:rsidTr="00B83D75">
        <w:tc>
          <w:tcPr>
            <w:tcW w:w="1759" w:type="dxa"/>
          </w:tcPr>
          <w:p w:rsidR="005C28A1" w:rsidRPr="00B55816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D</w:t>
            </w:r>
            <w:r w:rsidRPr="00B55816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2922" w:type="dxa"/>
          </w:tcPr>
          <w:p w:rsidR="005C28A1" w:rsidRPr="005C28A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</w:t>
            </w:r>
          </w:p>
          <w:p w:rsidR="005C28A1" w:rsidRPr="005C28A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0000000100000000</w:t>
            </w:r>
          </w:p>
        </w:tc>
        <w:tc>
          <w:tcPr>
            <w:tcW w:w="4718" w:type="dxa"/>
          </w:tcPr>
          <w:p w:rsidR="005C28A1" w:rsidRDefault="008B6399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БР = РД</w:t>
            </w:r>
          </w:p>
          <w:p w:rsidR="008B6399" w:rsidRDefault="008B6399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</w:p>
          <w:p w:rsidR="008B6399" w:rsidRPr="008B6399" w:rsidRDefault="008B6399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Когда оба условия выполняются</w:t>
            </w:r>
            <w:r w:rsidRPr="008B6399">
              <w:rPr>
                <w:rFonts w:ascii="Times New Roman" w:eastAsiaTheme="minorEastAsia" w:hAnsi="Times New Roman" w:cs="Times New Roman"/>
              </w:rPr>
              <w:t>, т</w:t>
            </w:r>
            <w:r>
              <w:rPr>
                <w:rFonts w:ascii="Times New Roman" w:eastAsiaTheme="minorEastAsia" w:hAnsi="Times New Roman" w:cs="Times New Roman"/>
              </w:rPr>
              <w:t>о данные пересылаются в буферный регистр</w:t>
            </w:r>
          </w:p>
        </w:tc>
      </w:tr>
      <w:tr w:rsidR="005C28A1" w:rsidRPr="005C28A1" w:rsidTr="00B83D75">
        <w:tc>
          <w:tcPr>
            <w:tcW w:w="1759" w:type="dxa"/>
          </w:tcPr>
          <w:p w:rsidR="005C28A1" w:rsidRPr="00B55816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D3</w:t>
            </w:r>
          </w:p>
        </w:tc>
        <w:tc>
          <w:tcPr>
            <w:tcW w:w="2922" w:type="dxa"/>
          </w:tcPr>
          <w:p w:rsidR="005C28A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4004</w:t>
            </w:r>
          </w:p>
          <w:p w:rsidR="005C28A1" w:rsidRPr="005C28A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0100000000000100</w:t>
            </w:r>
          </w:p>
        </w:tc>
        <w:tc>
          <w:tcPr>
            <w:tcW w:w="4718" w:type="dxa"/>
          </w:tcPr>
          <w:p w:rsidR="005C28A1" w:rsidRPr="008B6399" w:rsidRDefault="008B6399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Пересылка данных в счетчик команд</w:t>
            </w:r>
            <w:r w:rsidRPr="008B6399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8B6399" w:rsidRPr="005C28A1" w:rsidTr="00B83D75">
        <w:tc>
          <w:tcPr>
            <w:tcW w:w="1759" w:type="dxa"/>
          </w:tcPr>
          <w:p w:rsidR="008B6399" w:rsidRPr="00B55816" w:rsidRDefault="008B6399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D4</w:t>
            </w:r>
          </w:p>
        </w:tc>
        <w:tc>
          <w:tcPr>
            <w:tcW w:w="2922" w:type="dxa"/>
          </w:tcPr>
          <w:p w:rsidR="008B6399" w:rsidRDefault="008B6399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838F</w:t>
            </w:r>
          </w:p>
          <w:p w:rsidR="008B6399" w:rsidRPr="005C28A1" w:rsidRDefault="008B6399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1000001110001111</w:t>
            </w:r>
          </w:p>
        </w:tc>
        <w:tc>
          <w:tcPr>
            <w:tcW w:w="4718" w:type="dxa"/>
          </w:tcPr>
          <w:p w:rsidR="008B6399" w:rsidRPr="008B6399" w:rsidRDefault="008B6399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If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US"/>
              </w:rPr>
              <w:t>PC</w:t>
            </w:r>
            <w:r w:rsidRPr="008B6399">
              <w:rPr>
                <w:rFonts w:ascii="Times New Roman" w:eastAsiaTheme="minorEastAsia" w:hAnsi="Times New Roman" w:cs="Times New Roman"/>
              </w:rPr>
              <w:t>[</w:t>
            </w:r>
            <w:proofErr w:type="gramEnd"/>
            <w:r w:rsidRPr="008B6399">
              <w:rPr>
                <w:rFonts w:ascii="Times New Roman" w:eastAsiaTheme="minorEastAsia" w:hAnsi="Times New Roman" w:cs="Times New Roman"/>
              </w:rPr>
              <w:t xml:space="preserve">3] == 0: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GOTO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 008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F</w:t>
            </w:r>
          </w:p>
          <w:p w:rsidR="008B6399" w:rsidRPr="005C28A1" w:rsidRDefault="008B6399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Переходим к микрокомандам,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которые завершают исполнение команды.</w:t>
            </w:r>
          </w:p>
        </w:tc>
      </w:tr>
    </w:tbl>
    <w:p w:rsidR="00E01AAD" w:rsidRPr="00E01AAD" w:rsidRDefault="008B6399" w:rsidP="00925404">
      <w:pPr>
        <w:pStyle w:val="af2"/>
        <w:spacing w:after="80"/>
        <w:ind w:left="-71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Безадресные команды</w:t>
      </w:r>
      <w:r w:rsidRPr="008B639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FE</w:t>
      </w:r>
      <w:r w:rsidRPr="008B6399">
        <w:rPr>
          <w:rFonts w:ascii="Times New Roman" w:eastAsiaTheme="minorEastAsia" w:hAnsi="Times New Roman" w:cs="Times New Roman"/>
          <w:sz w:val="28"/>
          <w:szCs w:val="28"/>
        </w:rPr>
        <w:t xml:space="preserve">00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получение доп. кода </w:t>
      </w:r>
      <w:proofErr w:type="gramStart"/>
      <w:r w:rsidRPr="008B6399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ккумулятора</w:t>
      </w:r>
      <w:r w:rsidR="00E01AAD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E01AAD" w:rsidRPr="00E01AAD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E01AAD">
        <w:rPr>
          <w:rFonts w:ascii="Times New Roman" w:eastAsiaTheme="minorEastAsia" w:hAnsi="Times New Roman" w:cs="Times New Roman"/>
          <w:sz w:val="28"/>
          <w:szCs w:val="28"/>
        </w:rPr>
        <w:t>ужно проверить что это действительно безадресная команда F</w:t>
      </w:r>
      <w:r w:rsidR="00E01AA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E01AAD" w:rsidRPr="00E01AAD">
        <w:rPr>
          <w:rFonts w:ascii="Times New Roman" w:eastAsiaTheme="minorEastAsia" w:hAnsi="Times New Roman" w:cs="Times New Roman"/>
          <w:sz w:val="28"/>
          <w:szCs w:val="28"/>
        </w:rPr>
        <w:t>00, д</w:t>
      </w:r>
      <w:r w:rsidR="00E01AAD">
        <w:rPr>
          <w:rFonts w:ascii="Times New Roman" w:eastAsiaTheme="minorEastAsia" w:hAnsi="Times New Roman" w:cs="Times New Roman"/>
          <w:sz w:val="28"/>
          <w:szCs w:val="28"/>
        </w:rPr>
        <w:t>ля этого нужно чтобы 10 бит слева был 1,</w:t>
      </w:r>
      <w:r w:rsidR="00E01AAD" w:rsidRPr="00E01AAD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r w:rsidR="00E01AAD">
        <w:rPr>
          <w:rFonts w:ascii="Times New Roman" w:eastAsiaTheme="minorEastAsia" w:hAnsi="Times New Roman" w:cs="Times New Roman"/>
          <w:sz w:val="28"/>
          <w:szCs w:val="28"/>
        </w:rPr>
        <w:t xml:space="preserve"> 9 0)</w:t>
      </w:r>
      <w:r w:rsidR="00E01AAD">
        <w:rPr>
          <w:rFonts w:ascii="Times New Roman" w:eastAsiaTheme="minorEastAsia" w:hAnsi="Times New Roman" w:cs="Times New Roman"/>
          <w:sz w:val="28"/>
          <w:szCs w:val="28"/>
        </w:rPr>
        <w:br/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759"/>
        <w:gridCol w:w="2922"/>
        <w:gridCol w:w="4718"/>
      </w:tblGrid>
      <w:tr w:rsidR="00E01AAD" w:rsidRPr="00B55816" w:rsidTr="00B83D75">
        <w:tc>
          <w:tcPr>
            <w:tcW w:w="1759" w:type="dxa"/>
          </w:tcPr>
          <w:p w:rsidR="00E01AAD" w:rsidRPr="00B55816" w:rsidRDefault="00E01AAD" w:rsidP="00B83D75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Адрес микрокоманды</w:t>
            </w:r>
          </w:p>
        </w:tc>
        <w:tc>
          <w:tcPr>
            <w:tcW w:w="2922" w:type="dxa"/>
          </w:tcPr>
          <w:p w:rsidR="00E01AAD" w:rsidRPr="00B55816" w:rsidRDefault="00E01AAD" w:rsidP="00B83D75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Микрокоманда</w:t>
            </w:r>
          </w:p>
        </w:tc>
        <w:tc>
          <w:tcPr>
            <w:tcW w:w="4718" w:type="dxa"/>
          </w:tcPr>
          <w:p w:rsidR="00E01AAD" w:rsidRPr="00B55816" w:rsidRDefault="00E01AAD" w:rsidP="00B83D75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Комментарий</w:t>
            </w:r>
          </w:p>
        </w:tc>
      </w:tr>
      <w:tr w:rsidR="00E01AAD" w:rsidRPr="00E01AAD" w:rsidTr="00B83D75">
        <w:tc>
          <w:tcPr>
            <w:tcW w:w="1759" w:type="dxa"/>
          </w:tcPr>
          <w:p w:rsidR="00E01AAD" w:rsidRPr="00B55816" w:rsidRDefault="00E01AAD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 w:rsidRPr="00B5581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2922" w:type="dxa"/>
          </w:tcPr>
          <w:p w:rsidR="00E01AAD" w:rsidRDefault="00E01AAD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A98F</w:t>
            </w:r>
          </w:p>
          <w:p w:rsidR="00E01AAD" w:rsidRPr="00B55816" w:rsidRDefault="00E01AAD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1010100110001111</w:t>
            </w:r>
          </w:p>
        </w:tc>
        <w:tc>
          <w:tcPr>
            <w:tcW w:w="4718" w:type="dxa"/>
          </w:tcPr>
          <w:p w:rsidR="00E01AAD" w:rsidRPr="00BE12E1" w:rsidRDefault="00E01AAD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If</w:t>
            </w:r>
            <w:r w:rsidRPr="00BE12E1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US"/>
              </w:rPr>
              <w:t>PK</w:t>
            </w:r>
            <w:r w:rsidRPr="00BE12E1">
              <w:rPr>
                <w:rFonts w:ascii="Times New Roman" w:eastAsiaTheme="minorEastAsia" w:hAnsi="Times New Roman" w:cs="Times New Roman"/>
              </w:rPr>
              <w:t>[</w:t>
            </w:r>
            <w:proofErr w:type="gramEnd"/>
            <w:r w:rsidRPr="00BE12E1">
              <w:rPr>
                <w:rFonts w:ascii="Times New Roman" w:eastAsiaTheme="minorEastAsia" w:hAnsi="Times New Roman" w:cs="Times New Roman"/>
              </w:rPr>
              <w:t xml:space="preserve">9] == 0: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GOTO</w:t>
            </w:r>
            <w:r w:rsidRPr="00BE12E1">
              <w:rPr>
                <w:rFonts w:ascii="Times New Roman" w:eastAsiaTheme="minorEastAsia" w:hAnsi="Times New Roman" w:cs="Times New Roman"/>
              </w:rPr>
              <w:t xml:space="preserve"> 08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F</w:t>
            </w:r>
          </w:p>
          <w:p w:rsidR="00E01AAD" w:rsidRPr="00BE12E1" w:rsidRDefault="00E01AAD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</w:p>
          <w:p w:rsidR="00E01AAD" w:rsidRPr="00E01AAD" w:rsidRDefault="00E01AAD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E01AAD">
              <w:rPr>
                <w:rFonts w:ascii="Times New Roman" w:eastAsiaTheme="minorEastAsia" w:hAnsi="Times New Roman" w:cs="Times New Roman"/>
              </w:rPr>
              <w:lastRenderedPageBreak/>
              <w:t>П</w:t>
            </w:r>
            <w:r>
              <w:rPr>
                <w:rFonts w:ascii="Times New Roman" w:eastAsiaTheme="minorEastAsia" w:hAnsi="Times New Roman" w:cs="Times New Roman"/>
              </w:rPr>
              <w:t>роверка 10 бита слева,</w:t>
            </w:r>
            <w:r w:rsidRPr="00E01AAD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и выход ели он не 1</w:t>
            </w:r>
          </w:p>
        </w:tc>
      </w:tr>
      <w:tr w:rsidR="00E01AAD" w:rsidRPr="008B6399" w:rsidTr="00E01AAD">
        <w:trPr>
          <w:trHeight w:val="152"/>
        </w:trPr>
        <w:tc>
          <w:tcPr>
            <w:tcW w:w="1759" w:type="dxa"/>
          </w:tcPr>
          <w:p w:rsidR="00E01AAD" w:rsidRPr="00B55816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lastRenderedPageBreak/>
              <w:t>E</w:t>
            </w:r>
            <w:r w:rsidRPr="00B55816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2922" w:type="dxa"/>
          </w:tcPr>
          <w:p w:rsidR="00E01AAD" w:rsidRPr="005C28A1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E88F</w:t>
            </w:r>
          </w:p>
          <w:p w:rsidR="00E01AAD" w:rsidRPr="005C28A1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1110100010001111</w:t>
            </w:r>
          </w:p>
        </w:tc>
        <w:tc>
          <w:tcPr>
            <w:tcW w:w="4718" w:type="dxa"/>
          </w:tcPr>
          <w:p w:rsidR="00E01AAD" w:rsidRP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If</w:t>
            </w:r>
            <w:r w:rsidRPr="00E01AAD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US"/>
              </w:rPr>
              <w:t>PK</w:t>
            </w:r>
            <w:r w:rsidRPr="00E01AAD">
              <w:rPr>
                <w:rFonts w:ascii="Times New Roman" w:eastAsiaTheme="minorEastAsia" w:hAnsi="Times New Roman" w:cs="Times New Roman"/>
              </w:rPr>
              <w:t>[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8</w:t>
            </w:r>
            <w:r w:rsidRPr="00E01AAD">
              <w:rPr>
                <w:rFonts w:ascii="Times New Roman" w:eastAsiaTheme="minorEastAsia" w:hAnsi="Times New Roman" w:cs="Times New Roman"/>
              </w:rPr>
              <w:t xml:space="preserve">] == </w:t>
            </w:r>
            <w:r>
              <w:rPr>
                <w:rFonts w:ascii="Times New Roman" w:eastAsiaTheme="minorEastAsia" w:hAnsi="Times New Roman" w:cs="Times New Roman"/>
              </w:rPr>
              <w:t>1</w:t>
            </w:r>
            <w:r w:rsidRPr="00E01AAD">
              <w:rPr>
                <w:rFonts w:ascii="Times New Roman" w:eastAsiaTheme="minorEastAsia" w:hAnsi="Times New Roman" w:cs="Times New Roman"/>
              </w:rPr>
              <w:t xml:space="preserve">: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GOTO</w:t>
            </w:r>
            <w:r w:rsidRPr="00E01AAD">
              <w:rPr>
                <w:rFonts w:ascii="Times New Roman" w:eastAsiaTheme="minorEastAsia" w:hAnsi="Times New Roman" w:cs="Times New Roman"/>
              </w:rPr>
              <w:t xml:space="preserve"> 08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F</w:t>
            </w:r>
          </w:p>
          <w:p w:rsidR="00E01AAD" w:rsidRP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</w:p>
          <w:p w:rsidR="00E01AAD" w:rsidRP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E01AAD">
              <w:rPr>
                <w:rFonts w:ascii="Times New Roman" w:eastAsiaTheme="minorEastAsia" w:hAnsi="Times New Roman" w:cs="Times New Roman"/>
              </w:rPr>
              <w:t>П</w:t>
            </w:r>
            <w:r>
              <w:rPr>
                <w:rFonts w:ascii="Times New Roman" w:eastAsiaTheme="minorEastAsia" w:hAnsi="Times New Roman" w:cs="Times New Roman"/>
              </w:rPr>
              <w:t>роверка 9 бита слева,</w:t>
            </w:r>
            <w:r w:rsidRPr="00E01AAD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и выход ели он не 0</w:t>
            </w:r>
          </w:p>
        </w:tc>
      </w:tr>
      <w:tr w:rsidR="00E01AAD" w:rsidRPr="008B6399" w:rsidTr="00B83D75">
        <w:tc>
          <w:tcPr>
            <w:tcW w:w="1759" w:type="dxa"/>
          </w:tcPr>
          <w:p w:rsidR="00E01AAD" w:rsidRPr="00B55816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E</w:t>
            </w:r>
            <w:r w:rsidRPr="00B55816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2922" w:type="dxa"/>
          </w:tcPr>
          <w:p w:rsidR="00E01AAD" w:rsidRPr="005C28A1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0150</w:t>
            </w:r>
          </w:p>
          <w:p w:rsidR="00E01AAD" w:rsidRPr="005C28A1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0001000001010000</w:t>
            </w:r>
          </w:p>
        </w:tc>
        <w:tc>
          <w:tcPr>
            <w:tcW w:w="4718" w:type="dxa"/>
          </w:tcPr>
          <w:p w:rsidR="00E01AAD" w:rsidRP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БР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= !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A</w:t>
            </w:r>
            <w:proofErr w:type="gramEnd"/>
            <w:r w:rsidRPr="00E01AAD">
              <w:rPr>
                <w:rFonts w:ascii="Times New Roman" w:eastAsiaTheme="minorEastAsia" w:hAnsi="Times New Roman" w:cs="Times New Roman"/>
              </w:rPr>
              <w:t xml:space="preserve"> + 1</w:t>
            </w:r>
          </w:p>
          <w:p w:rsid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</w:p>
          <w:p w:rsidR="00E01AAD" w:rsidRP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Когда оба условия выполняются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то в буферный регистр записывается дополнительный код аккумулятора.</w:t>
            </w:r>
          </w:p>
        </w:tc>
      </w:tr>
      <w:tr w:rsidR="00E01AAD" w:rsidRPr="008B6399" w:rsidTr="00B83D75">
        <w:tc>
          <w:tcPr>
            <w:tcW w:w="1759" w:type="dxa"/>
          </w:tcPr>
          <w:p w:rsidR="00E01AAD" w:rsidRPr="00B55816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E3</w:t>
            </w:r>
          </w:p>
        </w:tc>
        <w:tc>
          <w:tcPr>
            <w:tcW w:w="2922" w:type="dxa"/>
          </w:tcPr>
          <w:p w:rsid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4075</w:t>
            </w:r>
          </w:p>
          <w:p w:rsidR="00E01AAD" w:rsidRPr="005C28A1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0100000001110101</w:t>
            </w:r>
          </w:p>
        </w:tc>
        <w:tc>
          <w:tcPr>
            <w:tcW w:w="4718" w:type="dxa"/>
          </w:tcPr>
          <w:p w:rsidR="00E01AAD" w:rsidRP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С = Б [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0],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N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= Б</w:t>
            </w:r>
            <w:r>
              <w:rPr>
                <w:rFonts w:ascii="Times New Roman" w:eastAsiaTheme="minorEastAsia" w:hAnsi="Times New Roman" w:cs="Times New Roman"/>
              </w:rPr>
              <w:t xml:space="preserve">Р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&lt; 0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, Z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</w:rPr>
              <w:t>БР == 0,</w:t>
            </w:r>
            <w:r w:rsidRPr="00E01AAD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A</w:t>
            </w:r>
            <w:r w:rsidRPr="00E01AAD">
              <w:rPr>
                <w:rFonts w:ascii="Times New Roman" w:eastAsiaTheme="minorEastAsia" w:hAnsi="Times New Roman" w:cs="Times New Roman"/>
              </w:rPr>
              <w:t xml:space="preserve"> = Б</w:t>
            </w:r>
            <w:r>
              <w:rPr>
                <w:rFonts w:ascii="Times New Roman" w:eastAsiaTheme="minorEastAsia" w:hAnsi="Times New Roman" w:cs="Times New Roman"/>
              </w:rPr>
              <w:t>Р</w:t>
            </w:r>
          </w:p>
          <w:p w:rsidR="00E01AAD" w:rsidRP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5C28A1">
              <w:rPr>
                <w:rFonts w:ascii="Times New Roman" w:eastAsiaTheme="minorEastAsia" w:hAnsi="Times New Roman" w:cs="Times New Roman"/>
              </w:rPr>
              <w:t>Б</w:t>
            </w:r>
            <w:r>
              <w:rPr>
                <w:rFonts w:ascii="Times New Roman" w:eastAsiaTheme="minorEastAsia" w:hAnsi="Times New Roman" w:cs="Times New Roman"/>
              </w:rPr>
              <w:t>уферный регистр проверяется на отрицательность: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в С записывается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1</w:t>
            </w:r>
            <w:r>
              <w:rPr>
                <w:rFonts w:ascii="Times New Roman" w:eastAsiaTheme="minorEastAsia" w:hAnsi="Times New Roman" w:cs="Times New Roman"/>
              </w:rPr>
              <w:t xml:space="preserve"> если переполнение,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в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N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з</w:t>
            </w:r>
            <w:r>
              <w:rPr>
                <w:rFonts w:ascii="Times New Roman" w:eastAsiaTheme="minorEastAsia" w:hAnsi="Times New Roman" w:cs="Times New Roman"/>
              </w:rPr>
              <w:t xml:space="preserve">аписывается знак числа из </w:t>
            </w:r>
            <w:r w:rsidRPr="005C28A1">
              <w:rPr>
                <w:rFonts w:ascii="Times New Roman" w:eastAsiaTheme="minorEastAsia" w:hAnsi="Times New Roman" w:cs="Times New Roman"/>
              </w:rPr>
              <w:t>Б</w:t>
            </w:r>
            <w:r>
              <w:rPr>
                <w:rFonts w:ascii="Times New Roman" w:eastAsiaTheme="minorEastAsia" w:hAnsi="Times New Roman" w:cs="Times New Roman"/>
              </w:rPr>
              <w:t>Р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 xml:space="preserve">в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Z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з</w:t>
            </w:r>
            <w:r>
              <w:rPr>
                <w:rFonts w:ascii="Times New Roman" w:eastAsiaTheme="minorEastAsia" w:hAnsi="Times New Roman" w:cs="Times New Roman"/>
              </w:rPr>
              <w:t>аписывается 1 если БР стало 0.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Число из БР записывается в аккумулятор.</w:t>
            </w:r>
          </w:p>
        </w:tc>
      </w:tr>
      <w:tr w:rsidR="00E01AAD" w:rsidRPr="005C28A1" w:rsidTr="00B83D75">
        <w:tc>
          <w:tcPr>
            <w:tcW w:w="1759" w:type="dxa"/>
          </w:tcPr>
          <w:p w:rsidR="00E01AAD" w:rsidRPr="00B55816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E4</w:t>
            </w:r>
          </w:p>
        </w:tc>
        <w:tc>
          <w:tcPr>
            <w:tcW w:w="2922" w:type="dxa"/>
          </w:tcPr>
          <w:p w:rsid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838F</w:t>
            </w:r>
          </w:p>
          <w:p w:rsidR="00E01AAD" w:rsidRPr="005C28A1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1000001110001111</w:t>
            </w:r>
          </w:p>
        </w:tc>
        <w:tc>
          <w:tcPr>
            <w:tcW w:w="4718" w:type="dxa"/>
          </w:tcPr>
          <w:p w:rsidR="00E01AAD" w:rsidRPr="008B6399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If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US"/>
              </w:rPr>
              <w:t>PC</w:t>
            </w:r>
            <w:r w:rsidRPr="008B6399">
              <w:rPr>
                <w:rFonts w:ascii="Times New Roman" w:eastAsiaTheme="minorEastAsia" w:hAnsi="Times New Roman" w:cs="Times New Roman"/>
              </w:rPr>
              <w:t>[</w:t>
            </w:r>
            <w:proofErr w:type="gramEnd"/>
            <w:r w:rsidRPr="008B6399">
              <w:rPr>
                <w:rFonts w:ascii="Times New Roman" w:eastAsiaTheme="minorEastAsia" w:hAnsi="Times New Roman" w:cs="Times New Roman"/>
              </w:rPr>
              <w:t xml:space="preserve">3] == 0: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GOTO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 008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F</w:t>
            </w:r>
          </w:p>
          <w:p w:rsidR="00E01AAD" w:rsidRPr="005C28A1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Переходим к микрокомандам,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которые завершают исполнение команды.</w:t>
            </w:r>
          </w:p>
        </w:tc>
      </w:tr>
    </w:tbl>
    <w:p w:rsidR="005C28A1" w:rsidRDefault="005C28A1" w:rsidP="00925404">
      <w:pPr>
        <w:pStyle w:val="af2"/>
        <w:spacing w:after="80"/>
        <w:ind w:left="-717"/>
        <w:rPr>
          <w:rFonts w:ascii="Times New Roman" w:eastAsiaTheme="minorEastAsia" w:hAnsi="Times New Roman" w:cs="Times New Roman"/>
          <w:sz w:val="28"/>
          <w:szCs w:val="28"/>
        </w:rPr>
      </w:pPr>
    </w:p>
    <w:p w:rsidR="00E01AAD" w:rsidRDefault="00E01AAD" w:rsidP="00925404">
      <w:pPr>
        <w:pStyle w:val="af2"/>
        <w:spacing w:after="80"/>
        <w:ind w:left="-71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Тестовые программы: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1183"/>
        <w:gridCol w:w="2389"/>
        <w:gridCol w:w="4347"/>
      </w:tblGrid>
      <w:tr w:rsidR="00A75CFA" w:rsidTr="00082C46">
        <w:trPr>
          <w:jc w:val="center"/>
        </w:trPr>
        <w:tc>
          <w:tcPr>
            <w:tcW w:w="1517" w:type="dxa"/>
          </w:tcPr>
          <w:p w:rsidR="00E01AAD" w:rsidRPr="00082C46" w:rsidRDefault="00E01AAD" w:rsidP="00082C46">
            <w:pPr>
              <w:pStyle w:val="a5"/>
            </w:pPr>
            <w:r w:rsidRPr="00082C46">
              <w:t>Адрес</w:t>
            </w:r>
          </w:p>
        </w:tc>
        <w:tc>
          <w:tcPr>
            <w:tcW w:w="1245" w:type="dxa"/>
          </w:tcPr>
          <w:p w:rsidR="00E01AAD" w:rsidRPr="00082C46" w:rsidRDefault="00E01AAD" w:rsidP="00082C46">
            <w:pPr>
              <w:pStyle w:val="a5"/>
            </w:pPr>
            <w:r w:rsidRPr="00082C46">
              <w:t>Код</w:t>
            </w:r>
          </w:p>
        </w:tc>
        <w:tc>
          <w:tcPr>
            <w:tcW w:w="2544" w:type="dxa"/>
          </w:tcPr>
          <w:p w:rsidR="00E01AAD" w:rsidRPr="00082C46" w:rsidRDefault="00E01AAD" w:rsidP="00082C46">
            <w:pPr>
              <w:pStyle w:val="a5"/>
            </w:pPr>
            <w:r w:rsidRPr="00082C46">
              <w:t>Мнемоника</w:t>
            </w:r>
          </w:p>
        </w:tc>
        <w:tc>
          <w:tcPr>
            <w:tcW w:w="4756" w:type="dxa"/>
          </w:tcPr>
          <w:p w:rsidR="00E01AAD" w:rsidRPr="00082C46" w:rsidRDefault="00E01AAD" w:rsidP="00082C46">
            <w:pPr>
              <w:pStyle w:val="a5"/>
            </w:pPr>
            <w:r w:rsidRPr="00082C46">
              <w:t>Комментарий</w:t>
            </w:r>
          </w:p>
        </w:tc>
      </w:tr>
      <w:tr w:rsidR="00A75CFA" w:rsidRPr="00037099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5"/>
            </w:pPr>
            <w:r>
              <w:t>0000</w:t>
            </w:r>
          </w:p>
        </w:tc>
        <w:tc>
          <w:tcPr>
            <w:tcW w:w="2544" w:type="dxa"/>
          </w:tcPr>
          <w:p w:rsidR="00E01AAD" w:rsidRDefault="00E01AAD" w:rsidP="00082C46">
            <w:pPr>
              <w:pStyle w:val="a5"/>
            </w:pP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</w:pPr>
            <w:r>
              <w:t>Изначальное значение аккумулятора</w:t>
            </w:r>
          </w:p>
        </w:tc>
      </w:tr>
      <w:tr w:rsidR="00A75CFA" w:rsidRPr="00037099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245" w:type="dxa"/>
          </w:tcPr>
          <w:p w:rsidR="00E01AAD" w:rsidRPr="00082C46" w:rsidRDefault="00082C46" w:rsidP="00082C46">
            <w:pPr>
              <w:pStyle w:val="HTML"/>
              <w:jc w:val="center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7000</w:t>
            </w:r>
          </w:p>
        </w:tc>
        <w:tc>
          <w:tcPr>
            <w:tcW w:w="2544" w:type="dxa"/>
          </w:tcPr>
          <w:p w:rsidR="00E01AAD" w:rsidRDefault="00E01AAD" w:rsidP="00082C46">
            <w:pPr>
              <w:pStyle w:val="a5"/>
            </w:pP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</w:pPr>
            <w:r>
              <w:t>Для</w:t>
            </w:r>
            <w:r w:rsidR="00F000AF">
              <w:rPr>
                <w:lang w:val="en-US"/>
              </w:rPr>
              <w:t xml:space="preserve"> </w:t>
            </w:r>
            <w:r w:rsidR="00F000AF">
              <w:t xml:space="preserve">вычитания </w:t>
            </w:r>
            <w:proofErr w:type="gramStart"/>
            <w:r w:rsidR="00F000AF">
              <w:t xml:space="preserve">в </w:t>
            </w:r>
            <w:r>
              <w:t xml:space="preserve"> 7</w:t>
            </w:r>
            <w:proofErr w:type="gramEnd"/>
            <w:r>
              <w:t>ххх</w:t>
            </w:r>
          </w:p>
        </w:tc>
      </w:tr>
      <w:tr w:rsidR="00A75CFA" w:rsidRPr="00037099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245" w:type="dxa"/>
          </w:tcPr>
          <w:p w:rsidR="00E01AAD" w:rsidRPr="00082C46" w:rsidRDefault="00082C46" w:rsidP="00082C46">
            <w:pPr>
              <w:pStyle w:val="HTML"/>
              <w:jc w:val="center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0000</w:t>
            </w:r>
          </w:p>
        </w:tc>
        <w:tc>
          <w:tcPr>
            <w:tcW w:w="2544" w:type="dxa"/>
          </w:tcPr>
          <w:p w:rsidR="00E01AAD" w:rsidRDefault="00E01AAD" w:rsidP="00082C46">
            <w:pPr>
              <w:pStyle w:val="a5"/>
            </w:pP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  <w:rPr>
                <w:lang w:val="en-US"/>
              </w:rPr>
            </w:pPr>
            <w:r>
              <w:t>Для D</w:t>
            </w:r>
            <w:r>
              <w:rPr>
                <w:lang w:val="en-US"/>
              </w:rPr>
              <w:t>xxx</w:t>
            </w:r>
          </w:p>
        </w:tc>
      </w:tr>
      <w:tr w:rsidR="00A75CFA" w:rsidRPr="00F000AF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245" w:type="dxa"/>
          </w:tcPr>
          <w:p w:rsidR="00E01AAD" w:rsidRPr="00082C46" w:rsidRDefault="00082C46" w:rsidP="00082C46">
            <w:pPr>
              <w:pStyle w:val="HTML"/>
              <w:jc w:val="center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0000</w:t>
            </w:r>
          </w:p>
        </w:tc>
        <w:tc>
          <w:tcPr>
            <w:tcW w:w="2544" w:type="dxa"/>
          </w:tcPr>
          <w:p w:rsidR="00E01AAD" w:rsidRDefault="00E01AAD" w:rsidP="00082C46">
            <w:pPr>
              <w:pStyle w:val="a5"/>
            </w:pP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</w:pPr>
            <w:r>
              <w:t xml:space="preserve">Для </w:t>
            </w:r>
            <w:r>
              <w:rPr>
                <w:lang w:val="en-US"/>
              </w:rPr>
              <w:t>N</w:t>
            </w:r>
            <w:r w:rsidRPr="00F000AF">
              <w:t xml:space="preserve">, </w:t>
            </w:r>
            <w:r>
              <w:t xml:space="preserve">после выполнения </w:t>
            </w:r>
            <w:r w:rsidR="00F000AF">
              <w:t>7ххх</w:t>
            </w:r>
          </w:p>
        </w:tc>
      </w:tr>
      <w:tr w:rsidR="00A75CFA" w:rsidRPr="00AA40CE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014</w:t>
            </w:r>
          </w:p>
        </w:tc>
        <w:tc>
          <w:tcPr>
            <w:tcW w:w="1245" w:type="dxa"/>
          </w:tcPr>
          <w:p w:rsidR="00E01AAD" w:rsidRPr="00082C46" w:rsidRDefault="00082C46" w:rsidP="00082C46">
            <w:pPr>
              <w:pStyle w:val="HTML"/>
              <w:jc w:val="center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0000</w:t>
            </w:r>
          </w:p>
        </w:tc>
        <w:tc>
          <w:tcPr>
            <w:tcW w:w="2544" w:type="dxa"/>
          </w:tcPr>
          <w:p w:rsidR="00E01AAD" w:rsidRDefault="00E01AAD" w:rsidP="00082C46">
            <w:pPr>
              <w:pStyle w:val="a5"/>
            </w:pPr>
          </w:p>
        </w:tc>
        <w:tc>
          <w:tcPr>
            <w:tcW w:w="4756" w:type="dxa"/>
          </w:tcPr>
          <w:p w:rsidR="00E01AAD" w:rsidRPr="00F000AF" w:rsidRDefault="00F000AF" w:rsidP="00082C46">
            <w:pPr>
              <w:pStyle w:val="a5"/>
            </w:pPr>
            <w:r>
              <w:rPr>
                <w:lang w:val="en-US"/>
              </w:rPr>
              <w:t>Д</w:t>
            </w:r>
            <w:r>
              <w:t>ля D</w:t>
            </w:r>
            <w:r>
              <w:rPr>
                <w:lang w:val="en-US"/>
              </w:rPr>
              <w:t>xxx в</w:t>
            </w:r>
            <w:r>
              <w:t>торой случай</w:t>
            </w:r>
          </w:p>
        </w:tc>
      </w:tr>
      <w:tr w:rsidR="00A75CFA" w:rsidRPr="000144BC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245" w:type="dxa"/>
          </w:tcPr>
          <w:p w:rsidR="00E01AAD" w:rsidRPr="004921E4" w:rsidRDefault="00E01AAD" w:rsidP="00082C46">
            <w:pPr>
              <w:pStyle w:val="a5"/>
            </w:pPr>
            <w:r w:rsidRPr="004921E4">
              <w:t>0000</w:t>
            </w:r>
          </w:p>
        </w:tc>
        <w:tc>
          <w:tcPr>
            <w:tcW w:w="2544" w:type="dxa"/>
          </w:tcPr>
          <w:p w:rsidR="00E01AAD" w:rsidRDefault="00E01AAD" w:rsidP="00082C46">
            <w:pPr>
              <w:pStyle w:val="a5"/>
            </w:pPr>
          </w:p>
        </w:tc>
        <w:tc>
          <w:tcPr>
            <w:tcW w:w="4756" w:type="dxa"/>
          </w:tcPr>
          <w:p w:rsidR="00E01AAD" w:rsidRPr="00F000AF" w:rsidRDefault="00F000AF" w:rsidP="00082C46">
            <w:pPr>
              <w:pStyle w:val="a5"/>
              <w:rPr>
                <w:lang w:val="en-US"/>
              </w:rPr>
            </w:pPr>
            <w:r>
              <w:t>Для F</w:t>
            </w:r>
            <w:r>
              <w:rPr>
                <w:lang w:val="en-US"/>
              </w:rPr>
              <w:t>E00</w:t>
            </w:r>
          </w:p>
        </w:tc>
      </w:tr>
      <w:tr w:rsidR="00A75CFA" w:rsidRPr="004921E4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245" w:type="dxa"/>
          </w:tcPr>
          <w:p w:rsidR="00E01AAD" w:rsidRPr="004921E4" w:rsidRDefault="00E01AAD" w:rsidP="00082C46">
            <w:pPr>
              <w:pStyle w:val="a5"/>
            </w:pPr>
            <w:r w:rsidRPr="004921E4">
              <w:t>F200</w:t>
            </w:r>
          </w:p>
        </w:tc>
        <w:tc>
          <w:tcPr>
            <w:tcW w:w="2544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756" w:type="dxa"/>
          </w:tcPr>
          <w:p w:rsidR="00E01AAD" w:rsidRPr="004921E4" w:rsidRDefault="00E01AAD" w:rsidP="00082C46">
            <w:pPr>
              <w:pStyle w:val="a5"/>
            </w:pPr>
            <w:r>
              <w:rPr>
                <w:lang w:val="en-US"/>
              </w:rPr>
              <w:t>О</w:t>
            </w:r>
            <w:r>
              <w:t>чистка аккумулятора</w:t>
            </w:r>
          </w:p>
        </w:tc>
      </w:tr>
      <w:tr w:rsidR="00A75CFA" w:rsidRPr="00DB364F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4010</w:t>
            </w:r>
          </w:p>
        </w:tc>
        <w:tc>
          <w:tcPr>
            <w:tcW w:w="2544" w:type="dxa"/>
          </w:tcPr>
          <w:p w:rsidR="00E01AAD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ADD 010</w:t>
            </w: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 = A + 010</w:t>
            </w:r>
          </w:p>
        </w:tc>
      </w:tr>
      <w:tr w:rsidR="00A75CFA" w:rsidRPr="00DB364F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D01A</w:t>
            </w:r>
          </w:p>
        </w:tc>
        <w:tc>
          <w:tcPr>
            <w:tcW w:w="2544" w:type="dxa"/>
          </w:tcPr>
          <w:p w:rsidR="00E01AAD" w:rsidRDefault="00082C46" w:rsidP="00082C46">
            <w:pPr>
              <w:pStyle w:val="af1"/>
              <w:jc w:val="center"/>
            </w:pPr>
            <w:proofErr w:type="spellStart"/>
            <w:r>
              <w:rPr>
                <w:rFonts w:ascii="TimesNewRomanPSMT" w:hAnsi="TimesNewRomanPSMT"/>
                <w:sz w:val="22"/>
                <w:szCs w:val="22"/>
              </w:rPr>
              <w:t>Dxxx</w:t>
            </w:r>
            <w:proofErr w:type="spellEnd"/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</w:pPr>
            <w:r>
              <w:t xml:space="preserve">Проверка условия </w:t>
            </w:r>
            <w:proofErr w:type="spellStart"/>
            <w:r>
              <w:rPr>
                <w:lang w:val="en-US"/>
              </w:rPr>
              <w:t>Dxxx</w:t>
            </w:r>
            <w:proofErr w:type="spellEnd"/>
            <w:r w:rsidRPr="00A75CFA">
              <w:t xml:space="preserve">, </w:t>
            </w:r>
            <w:r>
              <w:t>переход на 01</w:t>
            </w:r>
            <w:r>
              <w:rPr>
                <w:lang w:val="en-US"/>
              </w:rPr>
              <w:t>A</w:t>
            </w:r>
            <w:r>
              <w:t xml:space="preserve"> если успех</w:t>
            </w:r>
            <w:r w:rsidRPr="00A75CFA">
              <w:t xml:space="preserve"> </w:t>
            </w:r>
          </w:p>
        </w:tc>
      </w:tr>
      <w:tr w:rsidR="00A75CFA" w:rsidRPr="004921E4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C01C</w:t>
            </w:r>
          </w:p>
        </w:tc>
        <w:tc>
          <w:tcPr>
            <w:tcW w:w="2544" w:type="dxa"/>
          </w:tcPr>
          <w:p w:rsidR="00E01AAD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BR 01C</w:t>
            </w:r>
          </w:p>
        </w:tc>
        <w:tc>
          <w:tcPr>
            <w:tcW w:w="4756" w:type="dxa"/>
          </w:tcPr>
          <w:p w:rsidR="00E01AAD" w:rsidRPr="004921E4" w:rsidRDefault="00A75CFA" w:rsidP="00082C46">
            <w:pPr>
              <w:pStyle w:val="a5"/>
            </w:pPr>
            <w:r>
              <w:t>Безусловный переход на 01С</w:t>
            </w:r>
          </w:p>
        </w:tc>
      </w:tr>
      <w:tr w:rsidR="00A75CFA" w:rsidRPr="00DB364F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01A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0012</w:t>
            </w:r>
          </w:p>
        </w:tc>
        <w:tc>
          <w:tcPr>
            <w:tcW w:w="2544" w:type="dxa"/>
          </w:tcPr>
          <w:p w:rsidR="00E01AAD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ISZ 012</w:t>
            </w: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</w:pPr>
            <w:r>
              <w:t>012++,</w:t>
            </w:r>
            <w:r>
              <w:rPr>
                <w:lang w:val="en-US"/>
              </w:rPr>
              <w:t xml:space="preserve"> С</w:t>
            </w:r>
            <w:r>
              <w:t>К++</w:t>
            </w:r>
          </w:p>
        </w:tc>
      </w:tr>
      <w:tr w:rsidR="00A75CFA" w:rsidRPr="00DB364F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F100</w:t>
            </w:r>
          </w:p>
        </w:tc>
        <w:tc>
          <w:tcPr>
            <w:tcW w:w="2544" w:type="dxa"/>
          </w:tcPr>
          <w:p w:rsidR="00E01AAD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NOP</w:t>
            </w:r>
          </w:p>
        </w:tc>
        <w:tc>
          <w:tcPr>
            <w:tcW w:w="4756" w:type="dxa"/>
          </w:tcPr>
          <w:p w:rsidR="00E01AAD" w:rsidRPr="00DB364F" w:rsidRDefault="00A75CFA" w:rsidP="00082C46">
            <w:pPr>
              <w:pStyle w:val="a5"/>
            </w:pPr>
            <w:r>
              <w:t>Ничего не делает</w:t>
            </w:r>
          </w:p>
        </w:tc>
      </w:tr>
      <w:tr w:rsidR="00A75CFA" w:rsidRPr="00DB364F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7011</w:t>
            </w:r>
          </w:p>
        </w:tc>
        <w:tc>
          <w:tcPr>
            <w:tcW w:w="2544" w:type="dxa"/>
          </w:tcPr>
          <w:p w:rsidR="00E01AAD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7xxx</w:t>
            </w: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</w:pPr>
            <w:r>
              <w:t>Вычесть из ячейки 011 значение аккумулятора</w:t>
            </w:r>
          </w:p>
        </w:tc>
      </w:tr>
      <w:tr w:rsidR="00A75CFA" w:rsidRPr="00DB364F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A01F</w:t>
            </w:r>
          </w:p>
        </w:tc>
        <w:tc>
          <w:tcPr>
            <w:tcW w:w="2544" w:type="dxa"/>
          </w:tcPr>
          <w:p w:rsidR="00E01AAD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BMI 01F</w:t>
            </w: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</w:pPr>
            <w:r>
              <w:t>Если аккумулятор меньше 0, то перейти на 01F</w:t>
            </w:r>
            <w:r w:rsidRPr="00A75CFA">
              <w:t xml:space="preserve"> </w:t>
            </w:r>
          </w:p>
        </w:tc>
      </w:tr>
      <w:tr w:rsidR="00A75CFA" w:rsidRPr="0014794D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C021</w:t>
            </w:r>
          </w:p>
        </w:tc>
        <w:tc>
          <w:tcPr>
            <w:tcW w:w="2544" w:type="dxa"/>
          </w:tcPr>
          <w:p w:rsidR="00E01AAD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BR 021</w:t>
            </w:r>
          </w:p>
        </w:tc>
        <w:tc>
          <w:tcPr>
            <w:tcW w:w="4756" w:type="dxa"/>
          </w:tcPr>
          <w:p w:rsidR="00E01AAD" w:rsidRPr="0014794D" w:rsidRDefault="00A75CFA" w:rsidP="00082C46">
            <w:pPr>
              <w:pStyle w:val="a5"/>
            </w:pPr>
            <w:r>
              <w:t>Безусловный переход по адресу 021</w:t>
            </w:r>
          </w:p>
        </w:tc>
      </w:tr>
      <w:tr w:rsidR="00A75CFA" w:rsidRPr="0014794D" w:rsidTr="00082C46">
        <w:trPr>
          <w:jc w:val="center"/>
        </w:trPr>
        <w:tc>
          <w:tcPr>
            <w:tcW w:w="1517" w:type="dxa"/>
          </w:tcPr>
          <w:p w:rsidR="00E01AAD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0013</w:t>
            </w:r>
          </w:p>
        </w:tc>
        <w:tc>
          <w:tcPr>
            <w:tcW w:w="2544" w:type="dxa"/>
          </w:tcPr>
          <w:p w:rsidR="00E01AAD" w:rsidRPr="00082C46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ISZ 013</w:t>
            </w: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</w:pPr>
            <w:r>
              <w:t>013++,</w:t>
            </w:r>
            <w:r>
              <w:rPr>
                <w:lang w:val="en-US"/>
              </w:rPr>
              <w:t xml:space="preserve"> С</w:t>
            </w:r>
            <w:r>
              <w:t>К++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020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F100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NOP</w:t>
            </w:r>
          </w:p>
        </w:tc>
        <w:tc>
          <w:tcPr>
            <w:tcW w:w="4756" w:type="dxa"/>
          </w:tcPr>
          <w:p w:rsidR="00082C46" w:rsidRPr="00A75CFA" w:rsidRDefault="00A75CFA" w:rsidP="00082C46">
            <w:pPr>
              <w:pStyle w:val="a5"/>
            </w:pPr>
            <w:r>
              <w:t>Ничего не делает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021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6011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SUB 011</w:t>
            </w:r>
          </w:p>
        </w:tc>
        <w:tc>
          <w:tcPr>
            <w:tcW w:w="4756" w:type="dxa"/>
          </w:tcPr>
          <w:p w:rsidR="00082C46" w:rsidRPr="000274F5" w:rsidRDefault="00A75CFA" w:rsidP="00082C46">
            <w:pPr>
              <w:pStyle w:val="a5"/>
            </w:pPr>
            <w:r>
              <w:t>Вычесть из аккумулятора аккумулятор,</w:t>
            </w:r>
            <w:r w:rsidRPr="00A75CFA">
              <w:t xml:space="preserve"> ч</w:t>
            </w:r>
            <w:r>
              <w:t xml:space="preserve">тобы </w:t>
            </w:r>
            <w:r w:rsidR="000274F5">
              <w:t xml:space="preserve">сделать вторую проверку </w:t>
            </w:r>
            <w:r w:rsidR="000274F5">
              <w:rPr>
                <w:lang w:val="en-US"/>
              </w:rPr>
              <w:t>Dxxx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022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D024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proofErr w:type="spellStart"/>
            <w:r>
              <w:rPr>
                <w:rFonts w:ascii="TimesNewRomanPSMT" w:hAnsi="TimesNewRomanPSMT"/>
                <w:sz w:val="22"/>
                <w:szCs w:val="22"/>
              </w:rPr>
              <w:t>Dxxx</w:t>
            </w:r>
            <w:proofErr w:type="spellEnd"/>
          </w:p>
        </w:tc>
        <w:tc>
          <w:tcPr>
            <w:tcW w:w="4756" w:type="dxa"/>
          </w:tcPr>
          <w:p w:rsidR="00082C46" w:rsidRDefault="00A75CFA" w:rsidP="00082C46">
            <w:pPr>
              <w:pStyle w:val="a5"/>
            </w:pPr>
            <w:r>
              <w:t xml:space="preserve">Проверка условия </w:t>
            </w:r>
            <w:proofErr w:type="spellStart"/>
            <w:r>
              <w:rPr>
                <w:lang w:val="en-US"/>
              </w:rPr>
              <w:t>Dxxx</w:t>
            </w:r>
            <w:proofErr w:type="spellEnd"/>
            <w:r>
              <w:t xml:space="preserve"> другая</w:t>
            </w:r>
            <w:r w:rsidRPr="00A75CFA">
              <w:t xml:space="preserve">, </w:t>
            </w:r>
            <w:r>
              <w:t xml:space="preserve">переход на 024 если успех 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023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C026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BR 026</w:t>
            </w:r>
          </w:p>
        </w:tc>
        <w:tc>
          <w:tcPr>
            <w:tcW w:w="4756" w:type="dxa"/>
          </w:tcPr>
          <w:p w:rsidR="00082C46" w:rsidRDefault="00A75CFA" w:rsidP="00082C46">
            <w:pPr>
              <w:pStyle w:val="a5"/>
            </w:pPr>
            <w:r>
              <w:t>Безусловный переход на 026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024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0014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ISZ 014</w:t>
            </w:r>
          </w:p>
        </w:tc>
        <w:tc>
          <w:tcPr>
            <w:tcW w:w="4756" w:type="dxa"/>
          </w:tcPr>
          <w:p w:rsidR="00082C46" w:rsidRPr="00A75CFA" w:rsidRDefault="00A75CFA" w:rsidP="00082C46">
            <w:pPr>
              <w:pStyle w:val="a5"/>
            </w:pPr>
            <w:r>
              <w:t>014++</w:t>
            </w:r>
            <w:r>
              <w:rPr>
                <w:lang w:val="en-US"/>
              </w:rPr>
              <w:t>, С</w:t>
            </w:r>
            <w:r>
              <w:t>К++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025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F100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NOP</w:t>
            </w:r>
          </w:p>
        </w:tc>
        <w:tc>
          <w:tcPr>
            <w:tcW w:w="4756" w:type="dxa"/>
          </w:tcPr>
          <w:p w:rsidR="00082C46" w:rsidRDefault="00A75CFA" w:rsidP="00082C46">
            <w:pPr>
              <w:pStyle w:val="a5"/>
            </w:pPr>
            <w:r>
              <w:t>Ничего не делает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026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FE00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r>
              <w:t>-</w:t>
            </w:r>
          </w:p>
        </w:tc>
        <w:tc>
          <w:tcPr>
            <w:tcW w:w="4756" w:type="dxa"/>
          </w:tcPr>
          <w:p w:rsidR="00082C46" w:rsidRPr="00A75CFA" w:rsidRDefault="00A75CFA" w:rsidP="00082C46">
            <w:pPr>
              <w:pStyle w:val="a5"/>
              <w:rPr>
                <w:lang w:val="en-US"/>
              </w:rPr>
            </w:pPr>
            <w:r>
              <w:t>Доп. код аккумулятора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027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3015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MOV 015</w:t>
            </w:r>
          </w:p>
        </w:tc>
        <w:tc>
          <w:tcPr>
            <w:tcW w:w="4756" w:type="dxa"/>
          </w:tcPr>
          <w:p w:rsidR="00082C46" w:rsidRPr="00A75CFA" w:rsidRDefault="00A75CFA" w:rsidP="00082C46">
            <w:pPr>
              <w:pStyle w:val="a5"/>
              <w:rPr>
                <w:lang w:val="en-US"/>
              </w:rPr>
            </w:pPr>
            <w:r>
              <w:t>A</w:t>
            </w:r>
            <w:r>
              <w:rPr>
                <w:lang w:val="en-US"/>
              </w:rPr>
              <w:t xml:space="preserve"> -&gt; 015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028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F200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CLA</w:t>
            </w:r>
          </w:p>
        </w:tc>
        <w:tc>
          <w:tcPr>
            <w:tcW w:w="4756" w:type="dxa"/>
          </w:tcPr>
          <w:p w:rsidR="00082C46" w:rsidRPr="00A75CFA" w:rsidRDefault="00A75CFA" w:rsidP="00082C46">
            <w:pPr>
              <w:pStyle w:val="a5"/>
            </w:pPr>
            <w:r>
              <w:t>Отчистка аккумулятора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029</w:t>
            </w:r>
          </w:p>
        </w:tc>
        <w:tc>
          <w:tcPr>
            <w:tcW w:w="1245" w:type="dxa"/>
          </w:tcPr>
          <w:p w:rsidR="00082C46" w:rsidRPr="00082C46" w:rsidRDefault="00082C46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HLT</w:t>
            </w:r>
          </w:p>
        </w:tc>
        <w:tc>
          <w:tcPr>
            <w:tcW w:w="4756" w:type="dxa"/>
          </w:tcPr>
          <w:p w:rsidR="00082C46" w:rsidRDefault="00082C46" w:rsidP="00082C46">
            <w:pPr>
              <w:pStyle w:val="a5"/>
            </w:pPr>
            <w:r>
              <w:t>Завершение программы</w:t>
            </w:r>
          </w:p>
        </w:tc>
      </w:tr>
    </w:tbl>
    <w:p w:rsidR="00E01AAD" w:rsidRDefault="0034686E" w:rsidP="003F2FA8">
      <w:pPr>
        <w:spacing w:after="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Таблица проверки и отладки программы:</w:t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934"/>
        <w:gridCol w:w="871"/>
        <w:gridCol w:w="683"/>
        <w:gridCol w:w="699"/>
        <w:gridCol w:w="854"/>
        <w:gridCol w:w="854"/>
        <w:gridCol w:w="791"/>
        <w:gridCol w:w="656"/>
        <w:gridCol w:w="854"/>
        <w:gridCol w:w="419"/>
        <w:gridCol w:w="403"/>
        <w:gridCol w:w="1044"/>
      </w:tblGrid>
      <w:tr w:rsidR="009720D7" w:rsidTr="00031B92">
        <w:tc>
          <w:tcPr>
            <w:tcW w:w="1934" w:type="dxa"/>
          </w:tcPr>
          <w:p w:rsidR="0034686E" w:rsidRPr="00B526EB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СчМК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до выборки МК</w:t>
            </w:r>
          </w:p>
        </w:tc>
        <w:tc>
          <w:tcPr>
            <w:tcW w:w="8128" w:type="dxa"/>
            <w:gridSpan w:val="11"/>
          </w:tcPr>
          <w:p w:rsidR="0034686E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Содержимое регистров после выборки и исполнения МК</w:t>
            </w:r>
          </w:p>
        </w:tc>
      </w:tr>
      <w:tr w:rsidR="00031B92" w:rsidTr="00031B92">
        <w:tc>
          <w:tcPr>
            <w:tcW w:w="1934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</w:rPr>
              <w:t>МК</w:t>
            </w:r>
          </w:p>
        </w:tc>
        <w:tc>
          <w:tcPr>
            <w:tcW w:w="871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</w:rPr>
              <w:t>ВМК</w:t>
            </w:r>
          </w:p>
        </w:tc>
        <w:tc>
          <w:tcPr>
            <w:tcW w:w="683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</w:rPr>
              <w:t>СК</w:t>
            </w:r>
          </w:p>
        </w:tc>
        <w:tc>
          <w:tcPr>
            <w:tcW w:w="699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</w:rPr>
              <w:t>РА</w:t>
            </w:r>
          </w:p>
        </w:tc>
        <w:tc>
          <w:tcPr>
            <w:tcW w:w="854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</w:rPr>
              <w:t>РК</w:t>
            </w:r>
          </w:p>
        </w:tc>
        <w:tc>
          <w:tcPr>
            <w:tcW w:w="854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</w:rPr>
              <w:t>РД</w:t>
            </w:r>
          </w:p>
        </w:tc>
        <w:tc>
          <w:tcPr>
            <w:tcW w:w="791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</w:rPr>
              <w:t>А</w:t>
            </w:r>
          </w:p>
        </w:tc>
        <w:tc>
          <w:tcPr>
            <w:tcW w:w="656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</w:rPr>
              <w:t>С</w:t>
            </w:r>
          </w:p>
        </w:tc>
        <w:tc>
          <w:tcPr>
            <w:tcW w:w="854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</w:rPr>
              <w:t>БР</w:t>
            </w:r>
          </w:p>
        </w:tc>
        <w:tc>
          <w:tcPr>
            <w:tcW w:w="419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</w:rPr>
              <w:t>N</w:t>
            </w:r>
          </w:p>
        </w:tc>
        <w:tc>
          <w:tcPr>
            <w:tcW w:w="403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Z</w:t>
            </w:r>
          </w:p>
        </w:tc>
        <w:tc>
          <w:tcPr>
            <w:tcW w:w="1044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031B92">
              <w:rPr>
                <w:rFonts w:ascii="Times New Roman" w:eastAsiaTheme="minorEastAsia" w:hAnsi="Times New Roman" w:cs="Times New Roman"/>
                <w:b/>
                <w:bCs/>
              </w:rPr>
              <w:t>СчМК</w:t>
            </w:r>
            <w:proofErr w:type="spellEnd"/>
          </w:p>
        </w:tc>
      </w:tr>
      <w:tr w:rsidR="0034686E" w:rsidTr="00AB48E3">
        <w:tc>
          <w:tcPr>
            <w:tcW w:w="10062" w:type="dxa"/>
            <w:gridSpan w:val="12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Команда F200, расположенная по адресу 016</w:t>
            </w:r>
          </w:p>
        </w:tc>
      </w:tr>
      <w:tr w:rsidR="00031B92" w:rsidTr="00031B92">
        <w:tc>
          <w:tcPr>
            <w:tcW w:w="1934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088</w:t>
            </w:r>
          </w:p>
        </w:tc>
        <w:tc>
          <w:tcPr>
            <w:tcW w:w="871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4008</w:t>
            </w:r>
          </w:p>
        </w:tc>
        <w:tc>
          <w:tcPr>
            <w:tcW w:w="683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017</w:t>
            </w:r>
          </w:p>
        </w:tc>
        <w:tc>
          <w:tcPr>
            <w:tcW w:w="699" w:type="dxa"/>
          </w:tcPr>
          <w:p w:rsidR="0034686E" w:rsidRPr="00031B92" w:rsidRDefault="00534F7A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016</w:t>
            </w:r>
          </w:p>
        </w:tc>
        <w:tc>
          <w:tcPr>
            <w:tcW w:w="854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F200</w:t>
            </w:r>
          </w:p>
        </w:tc>
        <w:tc>
          <w:tcPr>
            <w:tcW w:w="854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F200</w:t>
            </w:r>
          </w:p>
        </w:tc>
        <w:tc>
          <w:tcPr>
            <w:tcW w:w="791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656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4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419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403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044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089</w:t>
            </w:r>
          </w:p>
        </w:tc>
      </w:tr>
      <w:tr w:rsidR="0034686E" w:rsidTr="001D0F7D">
        <w:tc>
          <w:tcPr>
            <w:tcW w:w="10062" w:type="dxa"/>
            <w:gridSpan w:val="12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Команда 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4010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, расположенная по адресу 01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031B92" w:rsidTr="00031B92">
        <w:tc>
          <w:tcPr>
            <w:tcW w:w="1934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088</w:t>
            </w:r>
          </w:p>
        </w:tc>
        <w:tc>
          <w:tcPr>
            <w:tcW w:w="871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4008</w:t>
            </w:r>
          </w:p>
        </w:tc>
        <w:tc>
          <w:tcPr>
            <w:tcW w:w="683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018</w:t>
            </w:r>
          </w:p>
        </w:tc>
        <w:tc>
          <w:tcPr>
            <w:tcW w:w="699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010</w:t>
            </w:r>
          </w:p>
        </w:tc>
        <w:tc>
          <w:tcPr>
            <w:tcW w:w="854" w:type="dxa"/>
          </w:tcPr>
          <w:p w:rsidR="0034686E" w:rsidRPr="00031B92" w:rsidRDefault="00534F7A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4010</w:t>
            </w:r>
          </w:p>
        </w:tc>
        <w:tc>
          <w:tcPr>
            <w:tcW w:w="854" w:type="dxa"/>
          </w:tcPr>
          <w:p w:rsidR="0034686E" w:rsidRPr="00031B92" w:rsidRDefault="00534F7A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7123</w:t>
            </w:r>
          </w:p>
        </w:tc>
        <w:tc>
          <w:tcPr>
            <w:tcW w:w="791" w:type="dxa"/>
          </w:tcPr>
          <w:p w:rsidR="0034686E" w:rsidRPr="00031B92" w:rsidRDefault="00534F7A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7123</w:t>
            </w:r>
          </w:p>
        </w:tc>
        <w:tc>
          <w:tcPr>
            <w:tcW w:w="656" w:type="dxa"/>
          </w:tcPr>
          <w:p w:rsidR="0034686E" w:rsidRPr="00031B92" w:rsidRDefault="00534F7A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4" w:type="dxa"/>
          </w:tcPr>
          <w:p w:rsidR="0034686E" w:rsidRPr="00031B92" w:rsidRDefault="00534F7A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7123</w:t>
            </w:r>
          </w:p>
        </w:tc>
        <w:tc>
          <w:tcPr>
            <w:tcW w:w="419" w:type="dxa"/>
          </w:tcPr>
          <w:p w:rsidR="0034686E" w:rsidRPr="00031B92" w:rsidRDefault="00534F7A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403" w:type="dxa"/>
          </w:tcPr>
          <w:p w:rsidR="0034686E" w:rsidRPr="00031B92" w:rsidRDefault="00534F7A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044" w:type="dxa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89</w:t>
            </w:r>
          </w:p>
        </w:tc>
      </w:tr>
      <w:tr w:rsidR="0034686E" w:rsidTr="003D3A82">
        <w:tc>
          <w:tcPr>
            <w:tcW w:w="10062" w:type="dxa"/>
            <w:gridSpan w:val="12"/>
          </w:tcPr>
          <w:p w:rsidR="0034686E" w:rsidRPr="00031B92" w:rsidRDefault="0034686E" w:rsidP="0034686E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Команда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01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, расположенная по адресу 01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031B92" w:rsidTr="00031B92">
        <w:tc>
          <w:tcPr>
            <w:tcW w:w="1934" w:type="dxa"/>
          </w:tcPr>
          <w:p w:rsidR="0034686E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089</w:t>
            </w:r>
          </w:p>
        </w:tc>
        <w:tc>
          <w:tcPr>
            <w:tcW w:w="871" w:type="dxa"/>
          </w:tcPr>
          <w:p w:rsidR="0034686E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8301</w:t>
            </w:r>
          </w:p>
        </w:tc>
        <w:tc>
          <w:tcPr>
            <w:tcW w:w="683" w:type="dxa"/>
          </w:tcPr>
          <w:p w:rsidR="0034686E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018</w:t>
            </w:r>
          </w:p>
        </w:tc>
        <w:tc>
          <w:tcPr>
            <w:tcW w:w="699" w:type="dxa"/>
          </w:tcPr>
          <w:p w:rsidR="0034686E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010</w:t>
            </w:r>
          </w:p>
        </w:tc>
        <w:tc>
          <w:tcPr>
            <w:tcW w:w="854" w:type="dxa"/>
          </w:tcPr>
          <w:p w:rsidR="0034686E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7123</w:t>
            </w:r>
          </w:p>
        </w:tc>
        <w:tc>
          <w:tcPr>
            <w:tcW w:w="854" w:type="dxa"/>
          </w:tcPr>
          <w:p w:rsidR="0034686E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7123</w:t>
            </w:r>
          </w:p>
        </w:tc>
        <w:tc>
          <w:tcPr>
            <w:tcW w:w="791" w:type="dxa"/>
          </w:tcPr>
          <w:p w:rsidR="0034686E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656" w:type="dxa"/>
          </w:tcPr>
          <w:p w:rsidR="0034686E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7123</w:t>
            </w:r>
          </w:p>
        </w:tc>
        <w:tc>
          <w:tcPr>
            <w:tcW w:w="854" w:type="dxa"/>
          </w:tcPr>
          <w:p w:rsidR="0034686E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7123</w:t>
            </w:r>
          </w:p>
        </w:tc>
        <w:tc>
          <w:tcPr>
            <w:tcW w:w="419" w:type="dxa"/>
          </w:tcPr>
          <w:p w:rsidR="0034686E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403" w:type="dxa"/>
          </w:tcPr>
          <w:p w:rsidR="0034686E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044" w:type="dxa"/>
          </w:tcPr>
          <w:p w:rsidR="0034686E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0300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4010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0018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002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4001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4010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0018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003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0311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4010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0019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004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4004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4010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0019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005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005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4010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006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006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4003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007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AF0C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008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008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AE0C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009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009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AD0C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00C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00C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AB1D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EF2D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02D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02D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AE30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02E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02E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AC47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02F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02F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83D0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0D0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0D0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C28F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0D1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0D1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BE8F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0D2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0D2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0D3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0D3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4004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01A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0D4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0D4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838F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01A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08F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08F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C591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01A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090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090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83F5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01A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0F5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0F5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8788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01A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088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088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4008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01A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D01A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089</w:t>
            </w:r>
          </w:p>
        </w:tc>
      </w:tr>
      <w:tr w:rsidR="009720D7" w:rsidTr="00B57FC1">
        <w:tc>
          <w:tcPr>
            <w:tcW w:w="10062" w:type="dxa"/>
            <w:gridSpan w:val="12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Команда 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0012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, расположенная по адресу 01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</w:tr>
      <w:tr w:rsidR="00031B92" w:rsidTr="00031B92">
        <w:tc>
          <w:tcPr>
            <w:tcW w:w="193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lastRenderedPageBreak/>
              <w:t>088</w:t>
            </w:r>
          </w:p>
        </w:tc>
        <w:tc>
          <w:tcPr>
            <w:tcW w:w="871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4008</w:t>
            </w:r>
          </w:p>
        </w:tc>
        <w:tc>
          <w:tcPr>
            <w:tcW w:w="683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1C</w:t>
            </w:r>
          </w:p>
        </w:tc>
        <w:tc>
          <w:tcPr>
            <w:tcW w:w="699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</w:t>
            </w: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85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0012</w:t>
            </w:r>
          </w:p>
        </w:tc>
        <w:tc>
          <w:tcPr>
            <w:tcW w:w="85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91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7123</w:t>
            </w:r>
          </w:p>
        </w:tc>
        <w:tc>
          <w:tcPr>
            <w:tcW w:w="656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00</w:t>
            </w: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1C</w:t>
            </w:r>
          </w:p>
        </w:tc>
        <w:tc>
          <w:tcPr>
            <w:tcW w:w="419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403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04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089</w:t>
            </w:r>
          </w:p>
        </w:tc>
      </w:tr>
      <w:tr w:rsidR="009720D7" w:rsidTr="009720D7">
        <w:trPr>
          <w:trHeight w:val="85"/>
        </w:trPr>
        <w:tc>
          <w:tcPr>
            <w:tcW w:w="10062" w:type="dxa"/>
            <w:gridSpan w:val="12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Команда 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7011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, расположенная по адресу 01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031B92" w:rsidTr="00031B92">
        <w:tc>
          <w:tcPr>
            <w:tcW w:w="193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089</w:t>
            </w:r>
          </w:p>
        </w:tc>
        <w:tc>
          <w:tcPr>
            <w:tcW w:w="871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8301</w:t>
            </w:r>
          </w:p>
        </w:tc>
        <w:tc>
          <w:tcPr>
            <w:tcW w:w="683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031B92">
              <w:rPr>
                <w:rFonts w:ascii="Times New Roman" w:eastAsiaTheme="minorEastAsia" w:hAnsi="Times New Roman" w:cs="Times New Roman"/>
              </w:rPr>
              <w:t>01С</w:t>
            </w:r>
          </w:p>
        </w:tc>
        <w:tc>
          <w:tcPr>
            <w:tcW w:w="699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</w:t>
            </w:r>
            <w:r w:rsidRPr="00031B92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85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031B92">
              <w:rPr>
                <w:rFonts w:ascii="Times New Roman" w:eastAsiaTheme="minorEastAsia" w:hAnsi="Times New Roman" w:cs="Times New Roman"/>
              </w:rPr>
              <w:t>0012</w:t>
            </w:r>
          </w:p>
        </w:tc>
        <w:tc>
          <w:tcPr>
            <w:tcW w:w="85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031B92">
              <w:rPr>
                <w:rFonts w:ascii="Times New Roman" w:eastAsiaTheme="minorEastAsia" w:hAnsi="Times New Roman" w:cs="Times New Roman"/>
              </w:rPr>
              <w:t>0001</w:t>
            </w:r>
          </w:p>
        </w:tc>
        <w:tc>
          <w:tcPr>
            <w:tcW w:w="791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031B92">
              <w:rPr>
                <w:rFonts w:ascii="Times New Roman" w:eastAsiaTheme="minorEastAsia" w:hAnsi="Times New Roman" w:cs="Times New Roman"/>
              </w:rPr>
              <w:t>7123</w:t>
            </w:r>
          </w:p>
        </w:tc>
        <w:tc>
          <w:tcPr>
            <w:tcW w:w="656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031B92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85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031B92">
              <w:rPr>
                <w:rFonts w:ascii="Times New Roman" w:eastAsiaTheme="minorEastAsia" w:hAnsi="Times New Roman" w:cs="Times New Roman"/>
              </w:rPr>
              <w:t>001С</w:t>
            </w:r>
          </w:p>
        </w:tc>
        <w:tc>
          <w:tcPr>
            <w:tcW w:w="419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403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04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0300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01C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0012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001C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002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4001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01C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01C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0012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001C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003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0311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01C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01C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0012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001D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004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4004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01C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0012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001D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005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005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01C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0012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006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006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4003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01C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007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AF0C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01C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00C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00C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AB1D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01C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EF2D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01C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01E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01E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01C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01F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01F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4001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020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020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EE27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028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028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AD2B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029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029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AC43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02A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02A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83B0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0B0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0B0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0B1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0B1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4070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0B2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0B2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838F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08F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08F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C591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090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090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83F5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0F5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0F5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8788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088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088</w:t>
            </w:r>
          </w:p>
        </w:tc>
        <w:tc>
          <w:tcPr>
            <w:tcW w:w="87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4008</w:t>
            </w:r>
          </w:p>
        </w:tc>
        <w:tc>
          <w:tcPr>
            <w:tcW w:w="68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69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7011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791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7123</w:t>
            </w:r>
          </w:p>
        </w:tc>
        <w:tc>
          <w:tcPr>
            <w:tcW w:w="656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419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089</w:t>
            </w:r>
          </w:p>
        </w:tc>
      </w:tr>
      <w:tr w:rsidR="009720D7" w:rsidTr="00BE2228">
        <w:tc>
          <w:tcPr>
            <w:tcW w:w="10062" w:type="dxa"/>
            <w:gridSpan w:val="12"/>
            <w:vAlign w:val="center"/>
          </w:tcPr>
          <w:p w:rsidR="009720D7" w:rsidRPr="00031B92" w:rsidRDefault="009720D7" w:rsidP="009720D7">
            <w:pPr>
              <w:jc w:val="center"/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Команда 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А01F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, расположенная по адресу 01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031B92" w:rsidTr="00031B92">
        <w:tc>
          <w:tcPr>
            <w:tcW w:w="193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088</w:t>
            </w:r>
          </w:p>
        </w:tc>
        <w:tc>
          <w:tcPr>
            <w:tcW w:w="871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4008</w:t>
            </w:r>
          </w:p>
        </w:tc>
        <w:tc>
          <w:tcPr>
            <w:tcW w:w="683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01F</w:t>
            </w:r>
          </w:p>
        </w:tc>
        <w:tc>
          <w:tcPr>
            <w:tcW w:w="699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01D</w:t>
            </w:r>
          </w:p>
        </w:tc>
        <w:tc>
          <w:tcPr>
            <w:tcW w:w="85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A01F</w:t>
            </w:r>
          </w:p>
        </w:tc>
        <w:tc>
          <w:tcPr>
            <w:tcW w:w="85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A01F</w:t>
            </w:r>
          </w:p>
        </w:tc>
        <w:tc>
          <w:tcPr>
            <w:tcW w:w="791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7123</w:t>
            </w:r>
          </w:p>
        </w:tc>
        <w:tc>
          <w:tcPr>
            <w:tcW w:w="656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A01F</w:t>
            </w:r>
          </w:p>
        </w:tc>
        <w:tc>
          <w:tcPr>
            <w:tcW w:w="419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403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04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089</w:t>
            </w:r>
          </w:p>
        </w:tc>
      </w:tr>
      <w:tr w:rsidR="009720D7" w:rsidTr="001413D9">
        <w:tc>
          <w:tcPr>
            <w:tcW w:w="10062" w:type="dxa"/>
            <w:gridSpan w:val="12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Команда 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0013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, расположенная по адресу 01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</w:tr>
      <w:tr w:rsidR="00031B92" w:rsidTr="00031B92">
        <w:tc>
          <w:tcPr>
            <w:tcW w:w="193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088</w:t>
            </w:r>
          </w:p>
        </w:tc>
        <w:tc>
          <w:tcPr>
            <w:tcW w:w="871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4008</w:t>
            </w:r>
          </w:p>
        </w:tc>
        <w:tc>
          <w:tcPr>
            <w:tcW w:w="683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021</w:t>
            </w:r>
          </w:p>
        </w:tc>
        <w:tc>
          <w:tcPr>
            <w:tcW w:w="699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013</w:t>
            </w:r>
          </w:p>
        </w:tc>
        <w:tc>
          <w:tcPr>
            <w:tcW w:w="854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0013</w:t>
            </w:r>
          </w:p>
        </w:tc>
        <w:tc>
          <w:tcPr>
            <w:tcW w:w="854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91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7123</w:t>
            </w:r>
          </w:p>
        </w:tc>
        <w:tc>
          <w:tcPr>
            <w:tcW w:w="656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4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00</w:t>
            </w: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21</w:t>
            </w:r>
          </w:p>
        </w:tc>
        <w:tc>
          <w:tcPr>
            <w:tcW w:w="419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403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044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 w:rsidR="009720D7" w:rsidRPr="00031B92">
              <w:rPr>
                <w:rFonts w:ascii="Times New Roman" w:eastAsiaTheme="minorEastAsia" w:hAnsi="Times New Roman" w:cs="Times New Roman"/>
                <w:lang w:val="en-US"/>
              </w:rPr>
              <w:t>89</w:t>
            </w:r>
          </w:p>
        </w:tc>
      </w:tr>
      <w:tr w:rsidR="009720D7" w:rsidTr="000B546F">
        <w:tc>
          <w:tcPr>
            <w:tcW w:w="10062" w:type="dxa"/>
            <w:gridSpan w:val="12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Команда 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6011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, расположенная по адресу 0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21</w:t>
            </w:r>
          </w:p>
        </w:tc>
      </w:tr>
      <w:tr w:rsidR="00031B92" w:rsidTr="00031B92">
        <w:tc>
          <w:tcPr>
            <w:tcW w:w="193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088</w:t>
            </w:r>
          </w:p>
        </w:tc>
        <w:tc>
          <w:tcPr>
            <w:tcW w:w="871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4008</w:t>
            </w:r>
          </w:p>
        </w:tc>
        <w:tc>
          <w:tcPr>
            <w:tcW w:w="683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022</w:t>
            </w:r>
          </w:p>
        </w:tc>
        <w:tc>
          <w:tcPr>
            <w:tcW w:w="699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</w:t>
            </w:r>
            <w:r w:rsidR="00031B92" w:rsidRPr="00031B92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4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6011</w:t>
            </w:r>
          </w:p>
        </w:tc>
        <w:tc>
          <w:tcPr>
            <w:tcW w:w="854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7000</w:t>
            </w:r>
          </w:p>
        </w:tc>
        <w:tc>
          <w:tcPr>
            <w:tcW w:w="791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 w:rsidR="009720D7" w:rsidRPr="00031B92">
              <w:rPr>
                <w:rFonts w:ascii="Times New Roman" w:eastAsiaTheme="minorEastAsia" w:hAnsi="Times New Roman" w:cs="Times New Roman"/>
                <w:lang w:val="en-US"/>
              </w:rPr>
              <w:t>123</w:t>
            </w:r>
          </w:p>
        </w:tc>
        <w:tc>
          <w:tcPr>
            <w:tcW w:w="656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4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 w:rsidR="009720D7" w:rsidRPr="00031B92">
              <w:rPr>
                <w:rFonts w:ascii="Times New Roman" w:eastAsiaTheme="minorEastAsia" w:hAnsi="Times New Roman" w:cs="Times New Roman"/>
                <w:lang w:val="en-US"/>
              </w:rPr>
              <w:t>123</w:t>
            </w:r>
          </w:p>
        </w:tc>
        <w:tc>
          <w:tcPr>
            <w:tcW w:w="419" w:type="dxa"/>
          </w:tcPr>
          <w:p w:rsidR="009720D7" w:rsidRPr="00031B92" w:rsidRDefault="00031B92" w:rsidP="00031B92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403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044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 w:rsidR="009720D7" w:rsidRPr="00031B92">
              <w:rPr>
                <w:rFonts w:ascii="Times New Roman" w:eastAsiaTheme="minorEastAsia" w:hAnsi="Times New Roman" w:cs="Times New Roman"/>
                <w:lang w:val="en-US"/>
              </w:rPr>
              <w:t>89</w:t>
            </w:r>
          </w:p>
        </w:tc>
      </w:tr>
      <w:tr w:rsidR="009720D7" w:rsidTr="00060722">
        <w:tc>
          <w:tcPr>
            <w:tcW w:w="10062" w:type="dxa"/>
            <w:gridSpan w:val="12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Команда 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024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, расположенная по адресу 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022</w:t>
            </w:r>
          </w:p>
        </w:tc>
      </w:tr>
      <w:tr w:rsidR="00031B92" w:rsidTr="00031B92">
        <w:tc>
          <w:tcPr>
            <w:tcW w:w="1934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</w:t>
            </w: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871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8301</w:t>
            </w:r>
          </w:p>
        </w:tc>
        <w:tc>
          <w:tcPr>
            <w:tcW w:w="683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022</w:t>
            </w:r>
          </w:p>
        </w:tc>
        <w:tc>
          <w:tcPr>
            <w:tcW w:w="699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011</w:t>
            </w:r>
          </w:p>
        </w:tc>
        <w:tc>
          <w:tcPr>
            <w:tcW w:w="854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6011</w:t>
            </w:r>
          </w:p>
        </w:tc>
        <w:tc>
          <w:tcPr>
            <w:tcW w:w="854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7000</w:t>
            </w:r>
          </w:p>
        </w:tc>
        <w:tc>
          <w:tcPr>
            <w:tcW w:w="791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0123</w:t>
            </w:r>
          </w:p>
        </w:tc>
        <w:tc>
          <w:tcPr>
            <w:tcW w:w="656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4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0123</w:t>
            </w:r>
          </w:p>
        </w:tc>
        <w:tc>
          <w:tcPr>
            <w:tcW w:w="419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403" w:type="dxa"/>
          </w:tcPr>
          <w:p w:rsidR="009720D7" w:rsidRPr="00031B92" w:rsidRDefault="009720D7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044" w:type="dxa"/>
          </w:tcPr>
          <w:p w:rsidR="009720D7" w:rsidRPr="00031B92" w:rsidRDefault="00031B92" w:rsidP="009720D7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lastRenderedPageBreak/>
              <w:t>001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0300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6011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0022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002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4001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6011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0022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003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0311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6011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0023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004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4004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6011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0023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005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005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6011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006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006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4003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007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AF0C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008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008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AE0C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009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009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AD0C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00C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00C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AB1D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01D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EF2D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02D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02D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AE30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02E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02E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AC47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02F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02F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83D0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0D0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0D0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C28F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0D1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0D1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BE8F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08F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08F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C591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090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090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83F5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0F5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0F5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8788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088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088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4008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D024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089</w:t>
            </w:r>
          </w:p>
        </w:tc>
      </w:tr>
      <w:tr w:rsidR="00031B92" w:rsidTr="00DC7288">
        <w:tc>
          <w:tcPr>
            <w:tcW w:w="10062" w:type="dxa"/>
            <w:gridSpan w:val="12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Команда 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C026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, расположенная по адресу 02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031B92" w:rsidTr="00031B92">
        <w:tc>
          <w:tcPr>
            <w:tcW w:w="193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088</w:t>
            </w:r>
          </w:p>
        </w:tc>
        <w:tc>
          <w:tcPr>
            <w:tcW w:w="871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4008</w:t>
            </w:r>
          </w:p>
        </w:tc>
        <w:tc>
          <w:tcPr>
            <w:tcW w:w="683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02</w:t>
            </w: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6</w:t>
            </w:r>
          </w:p>
        </w:tc>
        <w:tc>
          <w:tcPr>
            <w:tcW w:w="699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2</w:t>
            </w: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85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C026</w:t>
            </w:r>
          </w:p>
        </w:tc>
        <w:tc>
          <w:tcPr>
            <w:tcW w:w="85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C026</w:t>
            </w:r>
          </w:p>
        </w:tc>
        <w:tc>
          <w:tcPr>
            <w:tcW w:w="791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0123</w:t>
            </w:r>
          </w:p>
        </w:tc>
        <w:tc>
          <w:tcPr>
            <w:tcW w:w="656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C026</w:t>
            </w:r>
          </w:p>
        </w:tc>
        <w:tc>
          <w:tcPr>
            <w:tcW w:w="419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403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04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89</w:t>
            </w:r>
          </w:p>
        </w:tc>
      </w:tr>
      <w:tr w:rsidR="00031B92" w:rsidTr="007E5E89">
        <w:tc>
          <w:tcPr>
            <w:tcW w:w="10062" w:type="dxa"/>
            <w:gridSpan w:val="12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Команда 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FE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00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, расположенная по адресу 02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031B92" w:rsidTr="00031B92">
        <w:tc>
          <w:tcPr>
            <w:tcW w:w="193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</w:t>
            </w: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871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8301</w:t>
            </w:r>
          </w:p>
        </w:tc>
        <w:tc>
          <w:tcPr>
            <w:tcW w:w="683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026</w:t>
            </w:r>
          </w:p>
        </w:tc>
        <w:tc>
          <w:tcPr>
            <w:tcW w:w="699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023</w:t>
            </w:r>
          </w:p>
        </w:tc>
        <w:tc>
          <w:tcPr>
            <w:tcW w:w="85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C026</w:t>
            </w:r>
          </w:p>
        </w:tc>
        <w:tc>
          <w:tcPr>
            <w:tcW w:w="85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C026</w:t>
            </w:r>
          </w:p>
        </w:tc>
        <w:tc>
          <w:tcPr>
            <w:tcW w:w="791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0123</w:t>
            </w:r>
          </w:p>
        </w:tc>
        <w:tc>
          <w:tcPr>
            <w:tcW w:w="656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C026</w:t>
            </w:r>
          </w:p>
        </w:tc>
        <w:tc>
          <w:tcPr>
            <w:tcW w:w="419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403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04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0300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C026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C026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0026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002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4001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C026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C026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0026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003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0311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C026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0027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004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4004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C026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0027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005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005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C026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006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006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4003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007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AF0C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008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008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AE0C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009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009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AD0C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00A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lastRenderedPageBreak/>
              <w:t>00A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EC5E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05E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05E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AB61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05F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05F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AA6C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060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060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83E0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0E0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0E0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A98F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0E1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0E1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E88F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0E2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0E2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0E3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0E3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4075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0E4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0E4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838F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08F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08F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C591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090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090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83F5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0F5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0F5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8788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088</w:t>
            </w:r>
          </w:p>
        </w:tc>
      </w:tr>
      <w:tr w:rsidR="00031B92" w:rsidTr="00031B92">
        <w:tc>
          <w:tcPr>
            <w:tcW w:w="193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088</w:t>
            </w:r>
          </w:p>
        </w:tc>
        <w:tc>
          <w:tcPr>
            <w:tcW w:w="87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4008</w:t>
            </w:r>
          </w:p>
        </w:tc>
        <w:tc>
          <w:tcPr>
            <w:tcW w:w="68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69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FE00</w:t>
            </w:r>
          </w:p>
        </w:tc>
        <w:tc>
          <w:tcPr>
            <w:tcW w:w="791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656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FEDD</w:t>
            </w:r>
          </w:p>
        </w:tc>
        <w:tc>
          <w:tcPr>
            <w:tcW w:w="419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4" w:type="dxa"/>
            <w:vAlign w:val="center"/>
          </w:tcPr>
          <w:p w:rsidR="00031B92" w:rsidRPr="00031B92" w:rsidRDefault="00031B92" w:rsidP="00031B92">
            <w:pPr>
              <w:rPr>
                <w:rFonts w:ascii="Times New Roman" w:hAnsi="Times New Roman" w:cs="Times New Roman"/>
              </w:rPr>
            </w:pPr>
            <w:r w:rsidRPr="00031B92">
              <w:rPr>
                <w:rFonts w:ascii="Times New Roman" w:hAnsi="Times New Roman" w:cs="Times New Roman"/>
              </w:rPr>
              <w:t>089</w:t>
            </w:r>
          </w:p>
        </w:tc>
      </w:tr>
      <w:tr w:rsidR="00031B92" w:rsidTr="00A6184E">
        <w:tc>
          <w:tcPr>
            <w:tcW w:w="10062" w:type="dxa"/>
            <w:gridSpan w:val="12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Команда 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3015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, расположенная по адресу 02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 w:rsidR="00031B92" w:rsidTr="00031B92">
        <w:tc>
          <w:tcPr>
            <w:tcW w:w="193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088</w:t>
            </w:r>
          </w:p>
        </w:tc>
        <w:tc>
          <w:tcPr>
            <w:tcW w:w="871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4008</w:t>
            </w:r>
          </w:p>
        </w:tc>
        <w:tc>
          <w:tcPr>
            <w:tcW w:w="683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02</w:t>
            </w: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8</w:t>
            </w:r>
          </w:p>
        </w:tc>
        <w:tc>
          <w:tcPr>
            <w:tcW w:w="699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015</w:t>
            </w:r>
          </w:p>
        </w:tc>
        <w:tc>
          <w:tcPr>
            <w:tcW w:w="85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3015</w:t>
            </w:r>
          </w:p>
        </w:tc>
        <w:tc>
          <w:tcPr>
            <w:tcW w:w="85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FEDD</w:t>
            </w:r>
          </w:p>
        </w:tc>
        <w:tc>
          <w:tcPr>
            <w:tcW w:w="791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FEDD</w:t>
            </w:r>
          </w:p>
        </w:tc>
        <w:tc>
          <w:tcPr>
            <w:tcW w:w="656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419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403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04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089</w:t>
            </w:r>
          </w:p>
        </w:tc>
      </w:tr>
      <w:tr w:rsidR="00031B92" w:rsidTr="007C56C1">
        <w:tc>
          <w:tcPr>
            <w:tcW w:w="10062" w:type="dxa"/>
            <w:gridSpan w:val="12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Команда 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200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, расположенная по адресу 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028</w:t>
            </w:r>
          </w:p>
        </w:tc>
      </w:tr>
      <w:tr w:rsidR="00031B92" w:rsidTr="00031B92">
        <w:tc>
          <w:tcPr>
            <w:tcW w:w="193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088</w:t>
            </w:r>
          </w:p>
        </w:tc>
        <w:tc>
          <w:tcPr>
            <w:tcW w:w="871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4008</w:t>
            </w:r>
          </w:p>
        </w:tc>
        <w:tc>
          <w:tcPr>
            <w:tcW w:w="683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02</w:t>
            </w: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699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028</w:t>
            </w:r>
          </w:p>
        </w:tc>
        <w:tc>
          <w:tcPr>
            <w:tcW w:w="85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F200</w:t>
            </w:r>
          </w:p>
        </w:tc>
        <w:tc>
          <w:tcPr>
            <w:tcW w:w="85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F200</w:t>
            </w:r>
          </w:p>
        </w:tc>
        <w:tc>
          <w:tcPr>
            <w:tcW w:w="791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656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419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403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044" w:type="dxa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lang w:val="en-US"/>
              </w:rPr>
              <w:t>089</w:t>
            </w:r>
          </w:p>
        </w:tc>
      </w:tr>
      <w:tr w:rsidR="00031B92" w:rsidTr="00C41412">
        <w:tc>
          <w:tcPr>
            <w:tcW w:w="10062" w:type="dxa"/>
            <w:gridSpan w:val="12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Команда 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F000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, расположенная по адресу 02</w:t>
            </w:r>
            <w:r w:rsidRPr="00031B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031B92" w:rsidTr="00981E9D">
        <w:tc>
          <w:tcPr>
            <w:tcW w:w="10062" w:type="dxa"/>
            <w:gridSpan w:val="12"/>
          </w:tcPr>
          <w:p w:rsidR="00031B92" w:rsidRPr="00031B92" w:rsidRDefault="00031B92" w:rsidP="00031B92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031B92">
              <w:rPr>
                <w:rFonts w:ascii="Times New Roman" w:eastAsiaTheme="minorEastAsia" w:hAnsi="Times New Roman" w:cs="Times New Roman"/>
                <w:b/>
                <w:bCs/>
                <w:color w:val="FF0000"/>
                <w:sz w:val="40"/>
                <w:szCs w:val="40"/>
              </w:rPr>
              <w:t>Конец.</w:t>
            </w:r>
          </w:p>
        </w:tc>
      </w:tr>
    </w:tbl>
    <w:p w:rsidR="0034686E" w:rsidRPr="0034686E" w:rsidRDefault="0034686E" w:rsidP="003F2FA8">
      <w:pPr>
        <w:spacing w:after="80"/>
        <w:rPr>
          <w:rFonts w:ascii="Times New Roman" w:eastAsiaTheme="minorEastAsia" w:hAnsi="Times New Roman" w:cs="Times New Roman"/>
          <w:sz w:val="28"/>
          <w:szCs w:val="28"/>
        </w:rPr>
      </w:pPr>
    </w:p>
    <w:sectPr w:rsidR="0034686E" w:rsidRPr="0034686E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1C5C" w:rsidRDefault="009D1C5C" w:rsidP="008B4CCB">
      <w:pPr>
        <w:spacing w:after="0" w:line="240" w:lineRule="auto"/>
      </w:pPr>
      <w:r>
        <w:separator/>
      </w:r>
    </w:p>
  </w:endnote>
  <w:endnote w:type="continuationSeparator" w:id="0">
    <w:p w:rsidR="009D1C5C" w:rsidRDefault="009D1C5C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1C5C" w:rsidRDefault="009D1C5C" w:rsidP="008B4CCB">
      <w:pPr>
        <w:spacing w:after="0" w:line="240" w:lineRule="auto"/>
      </w:pPr>
      <w:r>
        <w:separator/>
      </w:r>
    </w:p>
  </w:footnote>
  <w:footnote w:type="continuationSeparator" w:id="0">
    <w:p w:rsidR="009D1C5C" w:rsidRDefault="009D1C5C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0BDB796D"/>
    <w:multiLevelType w:val="hybridMultilevel"/>
    <w:tmpl w:val="066A4962"/>
    <w:lvl w:ilvl="0" w:tplc="635897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C3AA8"/>
    <w:multiLevelType w:val="multilevel"/>
    <w:tmpl w:val="EBB2BC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2412A"/>
    <w:multiLevelType w:val="multilevel"/>
    <w:tmpl w:val="3DCE95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4345C"/>
    <w:multiLevelType w:val="hybridMultilevel"/>
    <w:tmpl w:val="BD643E3E"/>
    <w:lvl w:ilvl="0" w:tplc="A0487E0A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15767858"/>
    <w:multiLevelType w:val="hybridMultilevel"/>
    <w:tmpl w:val="83DC388C"/>
    <w:lvl w:ilvl="0" w:tplc="84F662B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C32E9"/>
    <w:multiLevelType w:val="multilevel"/>
    <w:tmpl w:val="961C19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B3CAD"/>
    <w:multiLevelType w:val="multilevel"/>
    <w:tmpl w:val="06600E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888"/>
    <w:multiLevelType w:val="hybridMultilevel"/>
    <w:tmpl w:val="44A012A2"/>
    <w:lvl w:ilvl="0" w:tplc="FFFFFFFF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" w:hanging="360"/>
      </w:pPr>
    </w:lvl>
    <w:lvl w:ilvl="2" w:tplc="FFFFFFFF" w:tentative="1">
      <w:start w:val="1"/>
      <w:numFmt w:val="lowerRoman"/>
      <w:lvlText w:val="%3."/>
      <w:lvlJc w:val="right"/>
      <w:pPr>
        <w:ind w:left="723" w:hanging="180"/>
      </w:pPr>
    </w:lvl>
    <w:lvl w:ilvl="3" w:tplc="FFFFFFFF" w:tentative="1">
      <w:start w:val="1"/>
      <w:numFmt w:val="decimal"/>
      <w:lvlText w:val="%4."/>
      <w:lvlJc w:val="left"/>
      <w:pPr>
        <w:ind w:left="1443" w:hanging="360"/>
      </w:pPr>
    </w:lvl>
    <w:lvl w:ilvl="4" w:tplc="FFFFFFFF" w:tentative="1">
      <w:start w:val="1"/>
      <w:numFmt w:val="lowerLetter"/>
      <w:lvlText w:val="%5."/>
      <w:lvlJc w:val="left"/>
      <w:pPr>
        <w:ind w:left="2163" w:hanging="360"/>
      </w:pPr>
    </w:lvl>
    <w:lvl w:ilvl="5" w:tplc="FFFFFFFF" w:tentative="1">
      <w:start w:val="1"/>
      <w:numFmt w:val="lowerRoman"/>
      <w:lvlText w:val="%6."/>
      <w:lvlJc w:val="right"/>
      <w:pPr>
        <w:ind w:left="2883" w:hanging="180"/>
      </w:pPr>
    </w:lvl>
    <w:lvl w:ilvl="6" w:tplc="FFFFFFFF" w:tentative="1">
      <w:start w:val="1"/>
      <w:numFmt w:val="decimal"/>
      <w:lvlText w:val="%7."/>
      <w:lvlJc w:val="left"/>
      <w:pPr>
        <w:ind w:left="3603" w:hanging="360"/>
      </w:pPr>
    </w:lvl>
    <w:lvl w:ilvl="7" w:tplc="FFFFFFFF" w:tentative="1">
      <w:start w:val="1"/>
      <w:numFmt w:val="lowerLetter"/>
      <w:lvlText w:val="%8."/>
      <w:lvlJc w:val="left"/>
      <w:pPr>
        <w:ind w:left="4323" w:hanging="360"/>
      </w:pPr>
    </w:lvl>
    <w:lvl w:ilvl="8" w:tplc="FFFFFFFF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BD26ADA"/>
    <w:multiLevelType w:val="multilevel"/>
    <w:tmpl w:val="E3DACA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C58F5"/>
    <w:multiLevelType w:val="multilevel"/>
    <w:tmpl w:val="CFC449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9412BC"/>
    <w:multiLevelType w:val="multilevel"/>
    <w:tmpl w:val="EE26E6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0C10B2"/>
    <w:multiLevelType w:val="hybridMultilevel"/>
    <w:tmpl w:val="145C5DC4"/>
    <w:lvl w:ilvl="0" w:tplc="09DA2C40">
      <w:start w:val="1"/>
      <w:numFmt w:val="upperLetter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D3C56"/>
    <w:multiLevelType w:val="hybridMultilevel"/>
    <w:tmpl w:val="44A012A2"/>
    <w:lvl w:ilvl="0" w:tplc="2392F812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776650EA"/>
    <w:multiLevelType w:val="multilevel"/>
    <w:tmpl w:val="BD4A57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8" w15:restartNumberingAfterBreak="0">
    <w:nsid w:val="799A6B6B"/>
    <w:multiLevelType w:val="multilevel"/>
    <w:tmpl w:val="566E55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EC26C8"/>
    <w:multiLevelType w:val="multilevel"/>
    <w:tmpl w:val="F59E53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708790">
    <w:abstractNumId w:val="17"/>
  </w:num>
  <w:num w:numId="2" w16cid:durableId="1586109905">
    <w:abstractNumId w:val="14"/>
  </w:num>
  <w:num w:numId="3" w16cid:durableId="1281570679">
    <w:abstractNumId w:val="17"/>
    <w:lvlOverride w:ilvl="0">
      <w:startOverride w:val="1"/>
    </w:lvlOverride>
  </w:num>
  <w:num w:numId="4" w16cid:durableId="1475440740">
    <w:abstractNumId w:val="9"/>
  </w:num>
  <w:num w:numId="5" w16cid:durableId="1370304009">
    <w:abstractNumId w:val="17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  <w:num w:numId="7" w16cid:durableId="1211574493">
    <w:abstractNumId w:val="4"/>
  </w:num>
  <w:num w:numId="8" w16cid:durableId="1066605123">
    <w:abstractNumId w:val="7"/>
  </w:num>
  <w:num w:numId="9" w16cid:durableId="514459879">
    <w:abstractNumId w:val="6"/>
  </w:num>
  <w:num w:numId="10" w16cid:durableId="599147376">
    <w:abstractNumId w:val="3"/>
  </w:num>
  <w:num w:numId="11" w16cid:durableId="1974673680">
    <w:abstractNumId w:val="19"/>
  </w:num>
  <w:num w:numId="12" w16cid:durableId="620647790">
    <w:abstractNumId w:val="18"/>
  </w:num>
  <w:num w:numId="13" w16cid:durableId="1082603208">
    <w:abstractNumId w:val="16"/>
  </w:num>
  <w:num w:numId="14" w16cid:durableId="1663703492">
    <w:abstractNumId w:val="11"/>
  </w:num>
  <w:num w:numId="15" w16cid:durableId="1985307393">
    <w:abstractNumId w:val="12"/>
  </w:num>
  <w:num w:numId="16" w16cid:durableId="1539194990">
    <w:abstractNumId w:val="10"/>
  </w:num>
  <w:num w:numId="17" w16cid:durableId="1527792151">
    <w:abstractNumId w:val="2"/>
  </w:num>
  <w:num w:numId="18" w16cid:durableId="495266599">
    <w:abstractNumId w:val="1"/>
  </w:num>
  <w:num w:numId="19" w16cid:durableId="1351447417">
    <w:abstractNumId w:val="5"/>
  </w:num>
  <w:num w:numId="20" w16cid:durableId="160588783">
    <w:abstractNumId w:val="13"/>
  </w:num>
  <w:num w:numId="21" w16cid:durableId="2086142118">
    <w:abstractNumId w:val="15"/>
  </w:num>
  <w:num w:numId="22" w16cid:durableId="10725849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7D"/>
    <w:rsid w:val="00002FF1"/>
    <w:rsid w:val="0001090D"/>
    <w:rsid w:val="000144BC"/>
    <w:rsid w:val="00025770"/>
    <w:rsid w:val="000274F5"/>
    <w:rsid w:val="00031B92"/>
    <w:rsid w:val="00037099"/>
    <w:rsid w:val="000521F3"/>
    <w:rsid w:val="000576B3"/>
    <w:rsid w:val="00082BD1"/>
    <w:rsid w:val="00082C46"/>
    <w:rsid w:val="000E08CE"/>
    <w:rsid w:val="00101C64"/>
    <w:rsid w:val="001315DD"/>
    <w:rsid w:val="0014794D"/>
    <w:rsid w:val="00155BFB"/>
    <w:rsid w:val="00162648"/>
    <w:rsid w:val="001673C6"/>
    <w:rsid w:val="00174439"/>
    <w:rsid w:val="00187C9B"/>
    <w:rsid w:val="001D0837"/>
    <w:rsid w:val="001D2B90"/>
    <w:rsid w:val="00250BF9"/>
    <w:rsid w:val="002724D7"/>
    <w:rsid w:val="0027786F"/>
    <w:rsid w:val="002B7665"/>
    <w:rsid w:val="002C10AC"/>
    <w:rsid w:val="002C7D8E"/>
    <w:rsid w:val="0034686E"/>
    <w:rsid w:val="00383316"/>
    <w:rsid w:val="003904D7"/>
    <w:rsid w:val="00396A1B"/>
    <w:rsid w:val="003F2FA8"/>
    <w:rsid w:val="004017CF"/>
    <w:rsid w:val="0044009F"/>
    <w:rsid w:val="004670AB"/>
    <w:rsid w:val="004921E4"/>
    <w:rsid w:val="004A6EB0"/>
    <w:rsid w:val="004C1EF9"/>
    <w:rsid w:val="004C75C5"/>
    <w:rsid w:val="004E2B60"/>
    <w:rsid w:val="004E5D1C"/>
    <w:rsid w:val="004F4813"/>
    <w:rsid w:val="00504FC1"/>
    <w:rsid w:val="00511894"/>
    <w:rsid w:val="00534F7A"/>
    <w:rsid w:val="00537ABF"/>
    <w:rsid w:val="00577439"/>
    <w:rsid w:val="00584267"/>
    <w:rsid w:val="005B46F6"/>
    <w:rsid w:val="005C0013"/>
    <w:rsid w:val="005C28A1"/>
    <w:rsid w:val="005D2DC5"/>
    <w:rsid w:val="00610D2E"/>
    <w:rsid w:val="00616629"/>
    <w:rsid w:val="006A699A"/>
    <w:rsid w:val="006C0F37"/>
    <w:rsid w:val="006D451C"/>
    <w:rsid w:val="007503B2"/>
    <w:rsid w:val="007659DF"/>
    <w:rsid w:val="007A08E5"/>
    <w:rsid w:val="008575E5"/>
    <w:rsid w:val="0085778C"/>
    <w:rsid w:val="00860FD2"/>
    <w:rsid w:val="00887FF9"/>
    <w:rsid w:val="008938D9"/>
    <w:rsid w:val="008B4CCB"/>
    <w:rsid w:val="008B6399"/>
    <w:rsid w:val="008C744D"/>
    <w:rsid w:val="008F2E04"/>
    <w:rsid w:val="008F5805"/>
    <w:rsid w:val="00925404"/>
    <w:rsid w:val="00925CBD"/>
    <w:rsid w:val="00942970"/>
    <w:rsid w:val="009720D7"/>
    <w:rsid w:val="00975A98"/>
    <w:rsid w:val="00993E11"/>
    <w:rsid w:val="009A0C7D"/>
    <w:rsid w:val="009A6733"/>
    <w:rsid w:val="009D1C5C"/>
    <w:rsid w:val="009E0369"/>
    <w:rsid w:val="00A75CFA"/>
    <w:rsid w:val="00A912DC"/>
    <w:rsid w:val="00AA40CE"/>
    <w:rsid w:val="00AB26D1"/>
    <w:rsid w:val="00AC1B7A"/>
    <w:rsid w:val="00AF30C2"/>
    <w:rsid w:val="00B041B6"/>
    <w:rsid w:val="00B05508"/>
    <w:rsid w:val="00B14F6E"/>
    <w:rsid w:val="00B23660"/>
    <w:rsid w:val="00B23F9A"/>
    <w:rsid w:val="00B444C0"/>
    <w:rsid w:val="00B504E9"/>
    <w:rsid w:val="00B55816"/>
    <w:rsid w:val="00B830D5"/>
    <w:rsid w:val="00BA1458"/>
    <w:rsid w:val="00BE12E1"/>
    <w:rsid w:val="00BF6CCD"/>
    <w:rsid w:val="00C16785"/>
    <w:rsid w:val="00C56914"/>
    <w:rsid w:val="00C81E7A"/>
    <w:rsid w:val="00C84347"/>
    <w:rsid w:val="00CF5B0E"/>
    <w:rsid w:val="00D11B29"/>
    <w:rsid w:val="00D3759E"/>
    <w:rsid w:val="00D41506"/>
    <w:rsid w:val="00D56E09"/>
    <w:rsid w:val="00D830CB"/>
    <w:rsid w:val="00D9409A"/>
    <w:rsid w:val="00DB364F"/>
    <w:rsid w:val="00DB4E70"/>
    <w:rsid w:val="00DD5517"/>
    <w:rsid w:val="00E01AAD"/>
    <w:rsid w:val="00E068A1"/>
    <w:rsid w:val="00E64926"/>
    <w:rsid w:val="00E869BA"/>
    <w:rsid w:val="00E944D8"/>
    <w:rsid w:val="00F000AF"/>
    <w:rsid w:val="00F45E86"/>
    <w:rsid w:val="00F51BE5"/>
    <w:rsid w:val="00F54B63"/>
    <w:rsid w:val="00F708BB"/>
    <w:rsid w:val="00F97E1E"/>
    <w:rsid w:val="00FC23FC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1FAF"/>
  <w15:chartTrackingRefBased/>
  <w15:docId w15:val="{A164A6B5-C8A5-3E45-A21D-05B2EE5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082C46"/>
    <w:pPr>
      <w:keepLines/>
      <w:tabs>
        <w:tab w:val="left" w:pos="507"/>
      </w:tabs>
      <w:spacing w:after="0" w:line="240" w:lineRule="auto"/>
      <w:jc w:val="center"/>
    </w:pPr>
    <w:rPr>
      <w:rFonts w:ascii="Times New Roman" w:eastAsiaTheme="majorEastAsia" w:hAnsi="Times New Roman" w:cs="Times New Roman"/>
      <w:color w:val="000000" w:themeColor="text1"/>
    </w:rPr>
  </w:style>
  <w:style w:type="paragraph" w:customStyle="1" w:styleId="a6">
    <w:name w:val="Подпункт"/>
    <w:next w:val="a5"/>
    <w:link w:val="a7"/>
    <w:autoRedefine/>
    <w:qFormat/>
    <w:rsid w:val="009E0369"/>
    <w:pPr>
      <w:keepNext/>
      <w:keepLines/>
      <w:spacing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B23F9A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32"/>
      <w:szCs w:val="32"/>
    </w:rPr>
  </w:style>
  <w:style w:type="character" w:customStyle="1" w:styleId="a7">
    <w:name w:val="Подпункт Знак"/>
    <w:basedOn w:val="a1"/>
    <w:link w:val="a6"/>
    <w:rsid w:val="009E036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9E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unhideWhenUsed/>
    <w:rsid w:val="0061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0"/>
    <w:uiPriority w:val="34"/>
    <w:rsid w:val="00925CBD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unhideWhenUsed/>
    <w:rsid w:val="00E01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E01A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6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5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6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6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6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kitakozlov/Downloads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0</TotalTime>
  <Pages>7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Козлов</dc:creator>
  <cp:keywords/>
  <dc:description/>
  <cp:lastModifiedBy>Никита Козлов</cp:lastModifiedBy>
  <cp:revision>2</cp:revision>
  <cp:lastPrinted>2024-05-15T05:38:00Z</cp:lastPrinted>
  <dcterms:created xsi:type="dcterms:W3CDTF">2024-05-21T13:42:00Z</dcterms:created>
  <dcterms:modified xsi:type="dcterms:W3CDTF">2024-05-21T13:42:00Z</dcterms:modified>
</cp:coreProperties>
</file>